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3EDB" w14:textId="77777777" w:rsidR="002C1271" w:rsidRDefault="002C1271">
      <w:pPr>
        <w:spacing w:line="200" w:lineRule="exact"/>
        <w:rPr>
          <w:sz w:val="20"/>
          <w:szCs w:val="20"/>
        </w:rPr>
      </w:pPr>
    </w:p>
    <w:p w14:paraId="71B73EDE" w14:textId="77777777" w:rsidR="002A5002" w:rsidRPr="002A5002" w:rsidRDefault="002A5002" w:rsidP="002A5002"/>
    <w:p w14:paraId="1D339E92" w14:textId="4206BA53" w:rsidR="003D296A" w:rsidRDefault="00FA51A7" w:rsidP="006F47C1">
      <w:pPr>
        <w:widowControl/>
        <w:jc w:val="center"/>
        <w:rPr>
          <w:rFonts w:asciiTheme="minorHAnsi" w:eastAsia="Times New Roman" w:hAnsiTheme="minorHAnsi" w:cs="Times New Roman"/>
          <w:sz w:val="40"/>
          <w:szCs w:val="40"/>
        </w:rPr>
      </w:pPr>
      <w:proofErr w:type="spellStart"/>
      <w:r>
        <w:rPr>
          <w:rFonts w:asciiTheme="minorHAnsi" w:eastAsia="Times New Roman" w:hAnsiTheme="minorHAnsi" w:cs="Times New Roman"/>
          <w:sz w:val="40"/>
          <w:szCs w:val="40"/>
        </w:rPr>
        <w:t>Munit</w:t>
      </w:r>
      <w:proofErr w:type="spellEnd"/>
      <w:r>
        <w:rPr>
          <w:rFonts w:asciiTheme="minorHAnsi" w:eastAsia="Times New Roman" w:hAnsiTheme="minorHAnsi" w:cs="Times New Roman"/>
          <w:sz w:val="40"/>
          <w:szCs w:val="40"/>
        </w:rPr>
        <w:t xml:space="preserve"> Implementation Document</w:t>
      </w:r>
    </w:p>
    <w:p w14:paraId="7C9BE338" w14:textId="77777777" w:rsidR="006F47C1" w:rsidRPr="002A5002" w:rsidRDefault="006F47C1" w:rsidP="005739B6">
      <w:pPr>
        <w:pStyle w:val="O-Title"/>
      </w:pPr>
    </w:p>
    <w:tbl>
      <w:tblPr>
        <w:tblStyle w:val="Style1"/>
        <w:tblW w:w="4534" w:type="pct"/>
        <w:tblInd w:w="738" w:type="dxa"/>
        <w:tblLayout w:type="fixed"/>
        <w:tblLook w:val="04A0" w:firstRow="1" w:lastRow="0" w:firstColumn="1" w:lastColumn="0" w:noHBand="0" w:noVBand="1"/>
      </w:tblPr>
      <w:tblGrid>
        <w:gridCol w:w="1263"/>
        <w:gridCol w:w="2698"/>
        <w:gridCol w:w="3329"/>
        <w:gridCol w:w="2500"/>
      </w:tblGrid>
      <w:tr w:rsidR="004B20FB" w:rsidRPr="001A1681" w14:paraId="71B73EE4" w14:textId="77777777" w:rsidTr="00B3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645" w:type="pct"/>
            <w:shd w:val="clear" w:color="auto" w:fill="A6A6A6" w:themeFill="background1" w:themeFillShade="A6"/>
            <w:vAlign w:val="center"/>
          </w:tcPr>
          <w:p w14:paraId="71B73EE0" w14:textId="77777777" w:rsidR="004B20FB" w:rsidRPr="005A03CD" w:rsidRDefault="004B20FB" w:rsidP="002F4CC9">
            <w:pPr>
              <w:pStyle w:val="O-TableHead"/>
            </w:pP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14:paraId="71B73EE1" w14:textId="77777777" w:rsidR="004B20FB" w:rsidRPr="005A03CD" w:rsidRDefault="004B20FB" w:rsidP="002F4CC9">
            <w:pPr>
              <w:pStyle w:val="O-TableHead"/>
            </w:pPr>
            <w:r w:rsidRPr="005A03CD">
              <w:t>Prepared By</w:t>
            </w:r>
          </w:p>
        </w:tc>
        <w:tc>
          <w:tcPr>
            <w:tcW w:w="1700" w:type="pct"/>
            <w:shd w:val="clear" w:color="auto" w:fill="A6A6A6" w:themeFill="background1" w:themeFillShade="A6"/>
            <w:vAlign w:val="center"/>
          </w:tcPr>
          <w:p w14:paraId="71B73EE2" w14:textId="77777777" w:rsidR="004B20FB" w:rsidRPr="005A03CD" w:rsidRDefault="004B20FB" w:rsidP="002F4CC9">
            <w:pPr>
              <w:pStyle w:val="O-TableHead"/>
            </w:pPr>
            <w:r w:rsidRPr="005A03CD">
              <w:t>Reviewed By</w:t>
            </w:r>
          </w:p>
        </w:tc>
        <w:tc>
          <w:tcPr>
            <w:tcW w:w="1277" w:type="pct"/>
            <w:shd w:val="clear" w:color="auto" w:fill="A6A6A6" w:themeFill="background1" w:themeFillShade="A6"/>
          </w:tcPr>
          <w:p w14:paraId="71B73EE3" w14:textId="77777777" w:rsidR="004B20FB" w:rsidRPr="005A03CD" w:rsidRDefault="004B20FB" w:rsidP="002F4CC9">
            <w:pPr>
              <w:pStyle w:val="O-TableHead"/>
            </w:pPr>
            <w:r w:rsidRPr="005A03CD">
              <w:t>Approved By</w:t>
            </w:r>
          </w:p>
        </w:tc>
      </w:tr>
      <w:tr w:rsidR="00121F0D" w:rsidRPr="0001587F" w14:paraId="71B73EE9" w14:textId="77777777" w:rsidTr="00B37417">
        <w:trPr>
          <w:trHeight w:val="333"/>
        </w:trPr>
        <w:tc>
          <w:tcPr>
            <w:tcW w:w="645" w:type="pct"/>
            <w:shd w:val="clear" w:color="auto" w:fill="A6A6A6" w:themeFill="background1" w:themeFillShade="A6"/>
          </w:tcPr>
          <w:p w14:paraId="71B73EE5" w14:textId="77777777" w:rsidR="00121F0D" w:rsidRPr="004E626E" w:rsidRDefault="00121F0D" w:rsidP="002F4CC9">
            <w:pPr>
              <w:pStyle w:val="O-TableHead"/>
            </w:pPr>
            <w:r w:rsidRPr="004E626E">
              <w:t>Name</w:t>
            </w:r>
          </w:p>
        </w:tc>
        <w:tc>
          <w:tcPr>
            <w:tcW w:w="1378" w:type="pct"/>
            <w:shd w:val="clear" w:color="auto" w:fill="auto"/>
            <w:vAlign w:val="center"/>
          </w:tcPr>
          <w:p w14:paraId="71B73EE6" w14:textId="6DF97047" w:rsidR="00121F0D" w:rsidRPr="0001587F" w:rsidRDefault="00FA51A7" w:rsidP="005A03CD">
            <w:pPr>
              <w:pStyle w:val="O-TableText"/>
            </w:pPr>
            <w:r>
              <w:t>Himanshu</w:t>
            </w:r>
          </w:p>
        </w:tc>
        <w:tc>
          <w:tcPr>
            <w:tcW w:w="1700" w:type="pct"/>
            <w:shd w:val="clear" w:color="auto" w:fill="auto"/>
            <w:vAlign w:val="center"/>
          </w:tcPr>
          <w:p w14:paraId="71B73EE7" w14:textId="02280D0B" w:rsidR="00121F0D" w:rsidRPr="0001587F" w:rsidRDefault="006F47C1" w:rsidP="005A03CD">
            <w:pPr>
              <w:pStyle w:val="O-TableText"/>
            </w:pPr>
            <w:r>
              <w:t>Himanshu</w:t>
            </w:r>
          </w:p>
        </w:tc>
        <w:tc>
          <w:tcPr>
            <w:tcW w:w="1277" w:type="pct"/>
            <w:shd w:val="clear" w:color="auto" w:fill="auto"/>
          </w:tcPr>
          <w:p w14:paraId="71B73EE8" w14:textId="77777777" w:rsidR="00121F0D" w:rsidRPr="0001587F" w:rsidRDefault="00121F0D" w:rsidP="005A03CD">
            <w:pPr>
              <w:pStyle w:val="O-TableText"/>
            </w:pPr>
          </w:p>
        </w:tc>
      </w:tr>
      <w:tr w:rsidR="004B20FB" w:rsidRPr="0001587F" w14:paraId="71B73EEE" w14:textId="77777777" w:rsidTr="00B37417">
        <w:tc>
          <w:tcPr>
            <w:tcW w:w="645" w:type="pct"/>
            <w:shd w:val="clear" w:color="auto" w:fill="A6A6A6" w:themeFill="background1" w:themeFillShade="A6"/>
          </w:tcPr>
          <w:p w14:paraId="71B73EEA" w14:textId="77777777" w:rsidR="004B20FB" w:rsidRPr="004E626E" w:rsidRDefault="004B20FB" w:rsidP="002F4CC9">
            <w:pPr>
              <w:pStyle w:val="O-TableHead"/>
            </w:pPr>
            <w:r w:rsidRPr="004E626E">
              <w:t>Signature</w:t>
            </w:r>
          </w:p>
        </w:tc>
        <w:tc>
          <w:tcPr>
            <w:tcW w:w="1378" w:type="pct"/>
            <w:shd w:val="clear" w:color="auto" w:fill="auto"/>
          </w:tcPr>
          <w:p w14:paraId="71B73EEB" w14:textId="03B56422" w:rsidR="004B20FB" w:rsidRPr="0001587F" w:rsidRDefault="00FA51A7" w:rsidP="005A03CD">
            <w:pPr>
              <w:pStyle w:val="O-TableText"/>
            </w:pPr>
            <w:r>
              <w:t>Himanshu</w:t>
            </w:r>
          </w:p>
        </w:tc>
        <w:tc>
          <w:tcPr>
            <w:tcW w:w="1700" w:type="pct"/>
            <w:shd w:val="clear" w:color="auto" w:fill="auto"/>
          </w:tcPr>
          <w:p w14:paraId="71B73EEC" w14:textId="534A356C" w:rsidR="004B20FB" w:rsidRPr="0001587F" w:rsidRDefault="006F47C1" w:rsidP="005A03CD">
            <w:pPr>
              <w:pStyle w:val="O-TableText"/>
            </w:pPr>
            <w:r>
              <w:t>Himanshu</w:t>
            </w:r>
          </w:p>
        </w:tc>
        <w:tc>
          <w:tcPr>
            <w:tcW w:w="1277" w:type="pct"/>
            <w:shd w:val="clear" w:color="auto" w:fill="auto"/>
          </w:tcPr>
          <w:p w14:paraId="71B73EED" w14:textId="77777777" w:rsidR="004B20FB" w:rsidRPr="0001587F" w:rsidRDefault="004B20FB" w:rsidP="005A03CD">
            <w:pPr>
              <w:pStyle w:val="O-TableText"/>
            </w:pPr>
          </w:p>
        </w:tc>
      </w:tr>
      <w:tr w:rsidR="004B20FB" w:rsidRPr="0001587F" w14:paraId="71B73EF3" w14:textId="77777777" w:rsidTr="00B37417">
        <w:tc>
          <w:tcPr>
            <w:tcW w:w="645" w:type="pct"/>
            <w:shd w:val="clear" w:color="auto" w:fill="A6A6A6" w:themeFill="background1" w:themeFillShade="A6"/>
          </w:tcPr>
          <w:p w14:paraId="71B73EEF" w14:textId="77777777" w:rsidR="004B20FB" w:rsidRPr="00351193" w:rsidRDefault="004B20FB" w:rsidP="002F4CC9">
            <w:pPr>
              <w:pStyle w:val="O-TableHead"/>
              <w:rPr>
                <w:highlight w:val="yellow"/>
              </w:rPr>
            </w:pPr>
            <w:r w:rsidRPr="00FD327B">
              <w:t>Date</w:t>
            </w:r>
          </w:p>
        </w:tc>
        <w:tc>
          <w:tcPr>
            <w:tcW w:w="1378" w:type="pct"/>
            <w:shd w:val="clear" w:color="auto" w:fill="auto"/>
          </w:tcPr>
          <w:p w14:paraId="71B73EF0" w14:textId="06A5A6F0" w:rsidR="004B20FB" w:rsidRPr="00351193" w:rsidRDefault="00EE76D2" w:rsidP="00FA51A7">
            <w:pPr>
              <w:pStyle w:val="O-TableText"/>
              <w:rPr>
                <w:highlight w:val="yellow"/>
              </w:rPr>
            </w:pPr>
            <w:r>
              <w:t>01/2</w:t>
            </w:r>
            <w:r w:rsidR="00FA51A7">
              <w:t>8</w:t>
            </w:r>
            <w:r>
              <w:t>/2019</w:t>
            </w:r>
          </w:p>
        </w:tc>
        <w:tc>
          <w:tcPr>
            <w:tcW w:w="1700" w:type="pct"/>
            <w:shd w:val="clear" w:color="auto" w:fill="auto"/>
          </w:tcPr>
          <w:p w14:paraId="71B73EF1" w14:textId="11E8C04E" w:rsidR="004B20FB" w:rsidRPr="0001587F" w:rsidRDefault="004B20FB" w:rsidP="005A03CD">
            <w:pPr>
              <w:pStyle w:val="O-TableText"/>
            </w:pPr>
          </w:p>
        </w:tc>
        <w:tc>
          <w:tcPr>
            <w:tcW w:w="1277" w:type="pct"/>
            <w:shd w:val="clear" w:color="auto" w:fill="auto"/>
          </w:tcPr>
          <w:p w14:paraId="71B73EF2" w14:textId="77777777" w:rsidR="004B20FB" w:rsidRPr="0001587F" w:rsidRDefault="004B20FB" w:rsidP="005A03CD">
            <w:pPr>
              <w:pStyle w:val="O-TableText"/>
            </w:pPr>
          </w:p>
        </w:tc>
      </w:tr>
    </w:tbl>
    <w:p w14:paraId="71B73EF4" w14:textId="77777777" w:rsidR="00774ACC" w:rsidRPr="0001587F" w:rsidRDefault="00774ACC" w:rsidP="008A43EB">
      <w:pPr>
        <w:spacing w:before="71"/>
        <w:ind w:right="-20"/>
        <w:rPr>
          <w:rFonts w:eastAsia="Arial" w:cs="Arial"/>
          <w:sz w:val="32"/>
          <w:szCs w:val="32"/>
        </w:rPr>
      </w:pPr>
    </w:p>
    <w:p w14:paraId="71B73EF5" w14:textId="77777777" w:rsidR="004B20FB" w:rsidRPr="00B37417" w:rsidRDefault="00774ACC" w:rsidP="00F93538">
      <w:pPr>
        <w:pStyle w:val="O-Subtitle"/>
      </w:pPr>
      <w:r w:rsidRPr="00B37417">
        <w:t>Revision History</w:t>
      </w:r>
    </w:p>
    <w:p w14:paraId="71B73EF6" w14:textId="77777777" w:rsidR="002C1271" w:rsidRDefault="002C1271">
      <w:pPr>
        <w:spacing w:before="9" w:line="220" w:lineRule="exact"/>
      </w:pPr>
    </w:p>
    <w:tbl>
      <w:tblPr>
        <w:tblStyle w:val="Style1"/>
        <w:tblW w:w="4658" w:type="pct"/>
        <w:tblInd w:w="738" w:type="dxa"/>
        <w:tblLayout w:type="fixed"/>
        <w:tblLook w:val="04A0" w:firstRow="1" w:lastRow="0" w:firstColumn="1" w:lastColumn="0" w:noHBand="0" w:noVBand="1"/>
      </w:tblPr>
      <w:tblGrid>
        <w:gridCol w:w="1213"/>
        <w:gridCol w:w="1036"/>
        <w:gridCol w:w="4860"/>
        <w:gridCol w:w="1712"/>
        <w:gridCol w:w="1237"/>
      </w:tblGrid>
      <w:tr w:rsidR="00E97201" w14:paraId="71B73EFC" w14:textId="77777777" w:rsidTr="001E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603" w:type="pct"/>
            <w:shd w:val="clear" w:color="auto" w:fill="A6A6A6" w:themeFill="background1" w:themeFillShade="A6"/>
            <w:vAlign w:val="center"/>
          </w:tcPr>
          <w:p w14:paraId="71B73EF7" w14:textId="77777777" w:rsidR="00E97201" w:rsidRPr="001A1681" w:rsidRDefault="00E97201" w:rsidP="002F4CC9">
            <w:pPr>
              <w:pStyle w:val="O-TableHead"/>
            </w:pPr>
            <w:r w:rsidRPr="001A1681">
              <w:t>Date</w:t>
            </w:r>
          </w:p>
        </w:tc>
        <w:tc>
          <w:tcPr>
            <w:tcW w:w="515" w:type="pct"/>
            <w:shd w:val="clear" w:color="auto" w:fill="A6A6A6" w:themeFill="background1" w:themeFillShade="A6"/>
            <w:vAlign w:val="center"/>
          </w:tcPr>
          <w:p w14:paraId="71B73EF8" w14:textId="77777777" w:rsidR="00E97201" w:rsidRPr="001A1681" w:rsidRDefault="00E97201" w:rsidP="002F4CC9">
            <w:pPr>
              <w:pStyle w:val="O-TableHead"/>
            </w:pPr>
            <w:r w:rsidRPr="001A1681">
              <w:t>Version</w:t>
            </w:r>
          </w:p>
        </w:tc>
        <w:tc>
          <w:tcPr>
            <w:tcW w:w="2416" w:type="pct"/>
            <w:shd w:val="clear" w:color="auto" w:fill="A6A6A6" w:themeFill="background1" w:themeFillShade="A6"/>
            <w:vAlign w:val="center"/>
          </w:tcPr>
          <w:p w14:paraId="71B73EF9" w14:textId="77777777" w:rsidR="00E97201" w:rsidRPr="001A1681" w:rsidRDefault="00E97201" w:rsidP="002F4CC9">
            <w:pPr>
              <w:pStyle w:val="O-TableHead"/>
            </w:pPr>
            <w:r w:rsidRPr="001A1681">
              <w:t>Description</w:t>
            </w:r>
          </w:p>
        </w:tc>
        <w:tc>
          <w:tcPr>
            <w:tcW w:w="851" w:type="pct"/>
            <w:shd w:val="clear" w:color="auto" w:fill="A6A6A6" w:themeFill="background1" w:themeFillShade="A6"/>
            <w:vAlign w:val="center"/>
          </w:tcPr>
          <w:p w14:paraId="71B73EFA" w14:textId="77777777" w:rsidR="00E97201" w:rsidRPr="001A1681" w:rsidRDefault="00E97201" w:rsidP="002F4CC9">
            <w:pPr>
              <w:pStyle w:val="O-TableHead"/>
            </w:pPr>
            <w:r w:rsidRPr="001A1681">
              <w:t>Author</w:t>
            </w:r>
          </w:p>
        </w:tc>
        <w:tc>
          <w:tcPr>
            <w:tcW w:w="615" w:type="pct"/>
            <w:shd w:val="clear" w:color="auto" w:fill="A6A6A6" w:themeFill="background1" w:themeFillShade="A6"/>
          </w:tcPr>
          <w:p w14:paraId="71B73EFB" w14:textId="77777777" w:rsidR="00E97201" w:rsidRPr="001A1681" w:rsidRDefault="00E97201" w:rsidP="002F4CC9">
            <w:pPr>
              <w:pStyle w:val="O-TableHead"/>
            </w:pPr>
            <w:r>
              <w:t>Reviewer</w:t>
            </w:r>
          </w:p>
        </w:tc>
      </w:tr>
      <w:tr w:rsidR="004E0E50" w14:paraId="71B73F02" w14:textId="77777777" w:rsidTr="001E73F2">
        <w:tc>
          <w:tcPr>
            <w:tcW w:w="603" w:type="pct"/>
          </w:tcPr>
          <w:p w14:paraId="71B73EFD" w14:textId="108001B5" w:rsidR="004E0E50" w:rsidRPr="000D6E21" w:rsidRDefault="00EE76D2" w:rsidP="00FA51A7">
            <w:pPr>
              <w:pStyle w:val="O-TableText"/>
            </w:pPr>
            <w:r>
              <w:t>01/2</w:t>
            </w:r>
            <w:r w:rsidR="00FA51A7">
              <w:t>8</w:t>
            </w:r>
            <w:r>
              <w:t>/2019</w:t>
            </w:r>
          </w:p>
        </w:tc>
        <w:tc>
          <w:tcPr>
            <w:tcW w:w="515" w:type="pct"/>
          </w:tcPr>
          <w:p w14:paraId="71B73EFE" w14:textId="02A5BD10" w:rsidR="004E0E50" w:rsidRPr="000D6E21" w:rsidRDefault="00FE5BE8" w:rsidP="005A03CD">
            <w:pPr>
              <w:pStyle w:val="O-TableText"/>
            </w:pPr>
            <w:r>
              <w:t>1.0</w:t>
            </w:r>
          </w:p>
        </w:tc>
        <w:tc>
          <w:tcPr>
            <w:tcW w:w="2416" w:type="pct"/>
          </w:tcPr>
          <w:p w14:paraId="71B73EFF" w14:textId="2B0ABBC6" w:rsidR="004E0E50" w:rsidRPr="000D6E21" w:rsidRDefault="00292CBE" w:rsidP="005A03CD">
            <w:pPr>
              <w:pStyle w:val="O-TableText"/>
            </w:pPr>
            <w:r>
              <w:t>Initial Version Created</w:t>
            </w:r>
          </w:p>
        </w:tc>
        <w:tc>
          <w:tcPr>
            <w:tcW w:w="851" w:type="pct"/>
            <w:vAlign w:val="center"/>
          </w:tcPr>
          <w:p w14:paraId="71B73F00" w14:textId="150BE825" w:rsidR="004E0E50" w:rsidRPr="000D6E21" w:rsidRDefault="00FA51A7" w:rsidP="00292CBE">
            <w:pPr>
              <w:pStyle w:val="O-TableText"/>
            </w:pPr>
            <w:r>
              <w:t>Himanshu</w:t>
            </w:r>
          </w:p>
        </w:tc>
        <w:tc>
          <w:tcPr>
            <w:tcW w:w="615" w:type="pct"/>
            <w:vAlign w:val="center"/>
          </w:tcPr>
          <w:p w14:paraId="71B73F01" w14:textId="7CFD7094" w:rsidR="004E0E50" w:rsidRPr="006F47C1" w:rsidRDefault="006F47C1" w:rsidP="005A03CD">
            <w:pPr>
              <w:pStyle w:val="O-TableText"/>
              <w:rPr>
                <w:b/>
              </w:rPr>
            </w:pPr>
            <w:r>
              <w:t>Himanshu</w:t>
            </w:r>
          </w:p>
        </w:tc>
      </w:tr>
    </w:tbl>
    <w:p w14:paraId="71B73F15" w14:textId="77777777" w:rsidR="002C1271" w:rsidRDefault="002C1271"/>
    <w:p w14:paraId="71B73F16" w14:textId="77777777" w:rsidR="00C7562B" w:rsidRDefault="00C7562B"/>
    <w:p w14:paraId="71B73F17" w14:textId="77777777" w:rsidR="00C7562B" w:rsidRDefault="00C7562B"/>
    <w:p w14:paraId="71B73F18" w14:textId="77777777" w:rsidR="00C7562B" w:rsidRDefault="00C7562B"/>
    <w:p w14:paraId="71B73F1A" w14:textId="77777777" w:rsidR="00880783" w:rsidRPr="00A928F7" w:rsidRDefault="00880783">
      <w:pPr>
        <w:rPr>
          <w:b/>
          <w:sz w:val="24"/>
          <w:szCs w:val="24"/>
        </w:rPr>
      </w:pPr>
    </w:p>
    <w:p w14:paraId="71B73F1B" w14:textId="77777777" w:rsidR="00880783" w:rsidRPr="00C7562B" w:rsidRDefault="00880783">
      <w:pPr>
        <w:rPr>
          <w:b/>
        </w:rPr>
        <w:sectPr w:rsidR="00880783" w:rsidRPr="00C7562B" w:rsidSect="0006161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680" w:right="700" w:bottom="1360" w:left="960" w:header="720" w:footer="1168" w:gutter="0"/>
          <w:pgNumType w:start="1"/>
          <w:cols w:space="720"/>
          <w:docGrid w:linePitch="299"/>
        </w:sectPr>
      </w:pPr>
    </w:p>
    <w:p w14:paraId="71B73F1C" w14:textId="77777777" w:rsidR="002C1271" w:rsidRDefault="002C1271">
      <w:pPr>
        <w:spacing w:before="2" w:line="150" w:lineRule="exact"/>
        <w:rPr>
          <w:sz w:val="15"/>
          <w:szCs w:val="15"/>
        </w:rPr>
      </w:pP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id w:val="-1074350487"/>
        <w:docPartObj>
          <w:docPartGallery w:val="Table of Contents"/>
          <w:docPartUnique/>
        </w:docPartObj>
      </w:sdtPr>
      <w:sdtEndPr>
        <w:rPr>
          <w:rFonts w:ascii="Arial" w:hAnsi="Arial" w:cs="Arial"/>
          <w:bCs w:val="0"/>
          <w:noProof/>
          <w:sz w:val="18"/>
          <w:szCs w:val="18"/>
        </w:rPr>
      </w:sdtEndPr>
      <w:sdtContent>
        <w:p w14:paraId="71B73F1D" w14:textId="77777777" w:rsidR="00D3119A" w:rsidRPr="004C5468" w:rsidRDefault="00D3119A" w:rsidP="00F93538">
          <w:pPr>
            <w:pStyle w:val="O-Subtitle"/>
          </w:pPr>
          <w:r w:rsidRPr="004C5468">
            <w:t>Contents</w:t>
          </w:r>
        </w:p>
        <w:p w14:paraId="50B11179" w14:textId="77777777" w:rsidR="00406215" w:rsidRDefault="006173E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</w:rPr>
            <w:instrText xml:space="preserve"> TOC \o "1-1" \h \z \t "Heading 2,2" </w:instrText>
          </w:r>
          <w:r>
            <w:rPr>
              <w:rFonts w:cs="Arial"/>
              <w:szCs w:val="18"/>
            </w:rPr>
            <w:fldChar w:fldCharType="separate"/>
          </w:r>
          <w:hyperlink w:anchor="_Toc536481049" w:history="1">
            <w:r w:rsidR="00406215" w:rsidRPr="00D259F6">
              <w:rPr>
                <w:rStyle w:val="Hyperlink"/>
                <w:rFonts w:asciiTheme="majorHAnsi" w:eastAsia="Times New Roman" w:hAnsiTheme="majorHAnsi" w:cs="Helvetica"/>
                <w:bCs/>
                <w:noProof/>
                <w:spacing w:val="-8"/>
              </w:rPr>
              <w:t>1.</w:t>
            </w:r>
            <w:r w:rsidR="004062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06215" w:rsidRPr="00D259F6">
              <w:rPr>
                <w:rStyle w:val="Hyperlink"/>
                <w:noProof/>
              </w:rPr>
              <w:t>Objective</w:t>
            </w:r>
            <w:r w:rsidR="00406215">
              <w:rPr>
                <w:noProof/>
                <w:webHidden/>
              </w:rPr>
              <w:tab/>
            </w:r>
            <w:r w:rsidR="00406215">
              <w:rPr>
                <w:noProof/>
                <w:webHidden/>
              </w:rPr>
              <w:fldChar w:fldCharType="begin"/>
            </w:r>
            <w:r w:rsidR="00406215">
              <w:rPr>
                <w:noProof/>
                <w:webHidden/>
              </w:rPr>
              <w:instrText xml:space="preserve"> PAGEREF _Toc536481049 \h </w:instrText>
            </w:r>
            <w:r w:rsidR="00406215">
              <w:rPr>
                <w:noProof/>
                <w:webHidden/>
              </w:rPr>
            </w:r>
            <w:r w:rsidR="00406215">
              <w:rPr>
                <w:noProof/>
                <w:webHidden/>
              </w:rPr>
              <w:fldChar w:fldCharType="separate"/>
            </w:r>
            <w:r w:rsidR="00406215">
              <w:rPr>
                <w:noProof/>
                <w:webHidden/>
              </w:rPr>
              <w:t>3</w:t>
            </w:r>
            <w:r w:rsidR="00406215">
              <w:rPr>
                <w:noProof/>
                <w:webHidden/>
              </w:rPr>
              <w:fldChar w:fldCharType="end"/>
            </w:r>
          </w:hyperlink>
        </w:p>
        <w:p w14:paraId="33F82979" w14:textId="77777777" w:rsidR="00406215" w:rsidRDefault="0040621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6481050" w:history="1">
            <w:r w:rsidRPr="00D259F6">
              <w:rPr>
                <w:rStyle w:val="Hyperlink"/>
                <w:rFonts w:asciiTheme="majorHAnsi" w:hAnsiTheme="majorHAnsi" w:cs="Helvetica"/>
                <w:noProof/>
                <w:spacing w:val="-8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CA9E" w14:textId="77777777" w:rsidR="00406215" w:rsidRDefault="0040621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6481051" w:history="1">
            <w:r w:rsidRPr="00D259F6">
              <w:rPr>
                <w:rStyle w:val="Hyperlink"/>
                <w:rFonts w:asciiTheme="majorHAnsi" w:hAnsiTheme="majorHAnsi" w:cs="Helvetica"/>
                <w:noProof/>
                <w:spacing w:val="-8"/>
              </w:rPr>
              <w:t>Creating an MUnit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3F2E" w14:textId="74A771AB" w:rsidR="00D3119A" w:rsidRPr="00C01F98" w:rsidRDefault="006173E0" w:rsidP="00A53D77">
          <w:pPr>
            <w:pStyle w:val="TOC1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fldChar w:fldCharType="end"/>
          </w:r>
        </w:p>
      </w:sdtContent>
    </w:sdt>
    <w:p w14:paraId="71B73F30" w14:textId="77777777" w:rsidR="00B63891" w:rsidRDefault="00B63891" w:rsidP="00C7562B">
      <w:pPr>
        <w:spacing w:line="300" w:lineRule="exact"/>
        <w:rPr>
          <w:rFonts w:cs="Arial"/>
          <w:b/>
          <w:szCs w:val="18"/>
        </w:rPr>
      </w:pPr>
    </w:p>
    <w:p w14:paraId="71B73F31" w14:textId="77777777" w:rsidR="00B63891" w:rsidRPr="00C7562B" w:rsidRDefault="00B63891" w:rsidP="00C7562B">
      <w:pPr>
        <w:spacing w:line="300" w:lineRule="exact"/>
        <w:rPr>
          <w:rFonts w:cs="Arial"/>
          <w:b/>
          <w:szCs w:val="18"/>
        </w:rPr>
        <w:sectPr w:rsidR="00B63891" w:rsidRPr="00C7562B" w:rsidSect="00061613">
          <w:footerReference w:type="default" r:id="rId20"/>
          <w:pgSz w:w="12240" w:h="15840"/>
          <w:pgMar w:top="1680" w:right="400" w:bottom="1360" w:left="960" w:header="720" w:footer="1168" w:gutter="0"/>
          <w:cols w:space="720"/>
        </w:sectPr>
      </w:pPr>
    </w:p>
    <w:p w14:paraId="2F635220" w14:textId="77777777" w:rsidR="00FA51A7" w:rsidRPr="004A6797" w:rsidRDefault="00FA51A7" w:rsidP="00FA51A7">
      <w:pPr>
        <w:pStyle w:val="Heading1"/>
        <w:rPr>
          <w:rFonts w:asciiTheme="majorHAnsi" w:eastAsia="Times New Roman" w:hAnsiTheme="majorHAnsi" w:cs="Helvetica"/>
          <w:bCs/>
          <w:color w:val="222635"/>
          <w:spacing w:val="-8"/>
          <w:sz w:val="45"/>
          <w:szCs w:val="45"/>
        </w:rPr>
      </w:pPr>
      <w:bookmarkStart w:id="1" w:name="_Toc536481049"/>
      <w:r w:rsidRPr="00FA51A7">
        <w:lastRenderedPageBreak/>
        <w:t>Objective</w:t>
      </w:r>
      <w:bookmarkEnd w:id="1"/>
    </w:p>
    <w:p w14:paraId="1052686D" w14:textId="77777777" w:rsidR="00FA51A7" w:rsidRPr="004A6797" w:rsidRDefault="00FA51A7" w:rsidP="00FA51A7">
      <w:pPr>
        <w:shd w:val="clear" w:color="auto" w:fill="FFFFFF"/>
        <w:spacing w:before="75" w:after="225"/>
        <w:ind w:left="360"/>
        <w:rPr>
          <w:rFonts w:asciiTheme="majorHAnsi" w:eastAsia="Times New Roman" w:hAnsiTheme="majorHAnsi" w:cs="Helvetica"/>
          <w:color w:val="222635"/>
          <w:sz w:val="24"/>
          <w:szCs w:val="29"/>
        </w:rPr>
      </w:pPr>
      <w:r w:rsidRPr="004A6797">
        <w:rPr>
          <w:rFonts w:asciiTheme="majorHAnsi" w:eastAsia="Times New Roman" w:hAnsiTheme="majorHAnsi" w:cs="Helvetica"/>
          <w:color w:val="222635"/>
          <w:sz w:val="24"/>
          <w:szCs w:val="29"/>
        </w:rPr>
        <w:t xml:space="preserve">Our objective is loading expected </w:t>
      </w:r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t>XML</w:t>
      </w:r>
      <w:r w:rsidRPr="004A6797">
        <w:rPr>
          <w:rFonts w:asciiTheme="majorHAnsi" w:eastAsia="Times New Roman" w:hAnsiTheme="majorHAnsi" w:cs="Helvetica"/>
          <w:color w:val="222635"/>
          <w:sz w:val="24"/>
          <w:szCs w:val="29"/>
        </w:rPr>
        <w:t xml:space="preserve"> data from a file and comparing it with actual </w:t>
      </w:r>
      <w:proofErr w:type="spellStart"/>
      <w:r w:rsidRPr="004A6797">
        <w:rPr>
          <w:rFonts w:asciiTheme="majorHAnsi" w:eastAsia="Times New Roman" w:hAnsiTheme="majorHAnsi" w:cs="Helvetica"/>
          <w:color w:val="222635"/>
          <w:sz w:val="24"/>
          <w:szCs w:val="29"/>
        </w:rPr>
        <w:t>MUnit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4"/>
          <w:szCs w:val="29"/>
        </w:rPr>
        <w:t xml:space="preserve"> payload which we got from the </w:t>
      </w:r>
      <w:proofErr w:type="spellStart"/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t>fulfilment_xpression_isl_muleFlow</w:t>
      </w:r>
      <w:proofErr w:type="spellEnd"/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t xml:space="preserve"> </w:t>
      </w:r>
      <w:r w:rsidRPr="004A6797">
        <w:rPr>
          <w:rFonts w:asciiTheme="majorHAnsi" w:eastAsia="Times New Roman" w:hAnsiTheme="majorHAnsi" w:cs="Helvetica"/>
          <w:color w:val="222635"/>
          <w:sz w:val="24"/>
          <w:szCs w:val="29"/>
        </w:rPr>
        <w:t>flow.</w:t>
      </w:r>
    </w:p>
    <w:p w14:paraId="447CC60F" w14:textId="77777777" w:rsidR="00FA51A7" w:rsidRPr="004A6797" w:rsidRDefault="00FA51A7" w:rsidP="00FA51A7">
      <w:pPr>
        <w:shd w:val="clear" w:color="auto" w:fill="FFFFFF"/>
        <w:spacing w:before="300" w:after="75"/>
        <w:outlineLvl w:val="1"/>
        <w:rPr>
          <w:rFonts w:asciiTheme="majorHAnsi" w:eastAsia="Times New Roman" w:hAnsiTheme="majorHAnsi" w:cs="Helvetica"/>
          <w:b/>
          <w:bCs/>
          <w:color w:val="222635"/>
          <w:spacing w:val="-8"/>
          <w:sz w:val="45"/>
          <w:szCs w:val="45"/>
        </w:rPr>
      </w:pPr>
      <w:r w:rsidRPr="004F00D8">
        <w:rPr>
          <w:rFonts w:asciiTheme="majorHAnsi" w:eastAsia="Times New Roman" w:hAnsiTheme="majorHAnsi" w:cs="Helvetica"/>
          <w:b/>
          <w:bCs/>
          <w:color w:val="222635"/>
          <w:spacing w:val="-8"/>
          <w:sz w:val="45"/>
          <w:szCs w:val="45"/>
        </w:rPr>
        <w:t>Steps</w:t>
      </w:r>
    </w:p>
    <w:p w14:paraId="01C70A97" w14:textId="77777777" w:rsidR="00FA51A7" w:rsidRPr="004A6797" w:rsidRDefault="00FA51A7" w:rsidP="00FA51A7">
      <w:pPr>
        <w:widowControl/>
        <w:numPr>
          <w:ilvl w:val="0"/>
          <w:numId w:val="9"/>
        </w:num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>Open</w:t>
      </w: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Mule project </w:t>
      </w: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>(</w:t>
      </w:r>
      <w:proofErr w:type="spellStart"/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>fulfillment_xpression_isl_mule</w:t>
      </w:r>
      <w:proofErr w:type="spellEnd"/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) </w:t>
      </w: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using Anypoint Studio.</w:t>
      </w:r>
    </w:p>
    <w:p w14:paraId="4BEDEDDD" w14:textId="77777777" w:rsidR="00FA51A7" w:rsidRPr="004A6797" w:rsidRDefault="00FA51A7" w:rsidP="00FA51A7">
      <w:pPr>
        <w:widowControl/>
        <w:numPr>
          <w:ilvl w:val="0"/>
          <w:numId w:val="9"/>
        </w:num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Create </w:t>
      </w: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>a</w:t>
      </w: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 </w:t>
      </w:r>
      <w:proofErr w:type="spellStart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MUnit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test case for the flow</w:t>
      </w: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</w:t>
      </w:r>
      <w:proofErr w:type="spellStart"/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>fulfilment_xpression_isl_mule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.</w:t>
      </w:r>
    </w:p>
    <w:p w14:paraId="01CB1B2C" w14:textId="77777777" w:rsidR="00FA51A7" w:rsidRPr="004A6797" w:rsidRDefault="00FA51A7" w:rsidP="00FA51A7">
      <w:pPr>
        <w:widowControl/>
        <w:numPr>
          <w:ilvl w:val="0"/>
          <w:numId w:val="9"/>
        </w:num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Inside test/resources, create a </w:t>
      </w: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>XML Request</w:t>
      </w: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file which holds the </w:t>
      </w: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sample XML </w:t>
      </w: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payload.</w:t>
      </w:r>
    </w:p>
    <w:p w14:paraId="67DE0FF8" w14:textId="77777777" w:rsidR="00FA51A7" w:rsidRPr="004A6797" w:rsidRDefault="00FA51A7" w:rsidP="00FA51A7">
      <w:pPr>
        <w:widowControl/>
        <w:numPr>
          <w:ilvl w:val="0"/>
          <w:numId w:val="9"/>
        </w:num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In your </w:t>
      </w:r>
      <w:proofErr w:type="spellStart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MUnit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</w:t>
      </w:r>
      <w:proofErr w:type="spellStart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TestCase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, add a flow ref to call </w:t>
      </w:r>
      <w:proofErr w:type="spellStart"/>
      <w:r w:rsidRPr="00FA51A7">
        <w:rPr>
          <w:rFonts w:asciiTheme="majorHAnsi" w:eastAsia="Times New Roman" w:hAnsiTheme="majorHAnsi" w:cs="Helvetica"/>
          <w:b/>
          <w:bCs/>
          <w:color w:val="222635"/>
          <w:sz w:val="28"/>
          <w:szCs w:val="28"/>
        </w:rPr>
        <w:t>fulfilment_xpression_isl_muleFlow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.</w:t>
      </w:r>
    </w:p>
    <w:p w14:paraId="4D1784A6" w14:textId="77777777" w:rsidR="00FA51A7" w:rsidRPr="00FA51A7" w:rsidRDefault="00FA51A7" w:rsidP="00FA51A7">
      <w:pPr>
        <w:widowControl/>
        <w:numPr>
          <w:ilvl w:val="0"/>
          <w:numId w:val="9"/>
        </w:num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After the flow ref, create a </w:t>
      </w: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>message payload</w:t>
      </w: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and load the expected </w:t>
      </w:r>
      <w:proofErr w:type="spellStart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json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data from the file using the following MEL: </w:t>
      </w:r>
      <w:r w:rsidRPr="00FA51A7">
        <w:rPr>
          <w:rFonts w:asciiTheme="majorHAnsi" w:hAnsiTheme="majorHAnsi" w:cs="Courier New"/>
          <w:i/>
          <w:iCs/>
          <w:color w:val="2A00FF"/>
          <w:sz w:val="28"/>
          <w:szCs w:val="28"/>
          <w:highlight w:val="white"/>
        </w:rPr>
        <w:t>#[getResource</w:t>
      </w:r>
      <w:r w:rsidRPr="00FA51A7">
        <w:rPr>
          <w:rFonts w:asciiTheme="majorHAnsi" w:hAnsiTheme="majorHAnsi" w:cs="Courier New"/>
          <w:i/>
          <w:iCs/>
          <w:color w:val="800080"/>
          <w:sz w:val="28"/>
          <w:szCs w:val="28"/>
          <w:highlight w:val="white"/>
        </w:rPr>
        <w:t>(</w:t>
      </w:r>
      <w:r w:rsidRPr="00FA51A7">
        <w:rPr>
          <w:rFonts w:asciiTheme="majorHAnsi" w:hAnsiTheme="majorHAnsi" w:cs="Courier New"/>
          <w:i/>
          <w:iCs/>
          <w:color w:val="2A00FF"/>
          <w:sz w:val="28"/>
          <w:szCs w:val="28"/>
          <w:highlight w:val="white"/>
        </w:rPr>
        <w:t>'</w:t>
      </w:r>
      <w:r w:rsidRPr="00FA51A7">
        <w:rPr>
          <w:rFonts w:asciiTheme="majorHAnsi" w:hAnsiTheme="majorHAnsi" w:cs="Courier New"/>
          <w:i/>
          <w:iCs/>
          <w:color w:val="008000"/>
          <w:sz w:val="28"/>
          <w:szCs w:val="28"/>
          <w:highlight w:val="white"/>
        </w:rPr>
        <w:t>UHOne_Dental_Gen3_Contract_Certificate_20181218_004555_37.xml</w:t>
      </w:r>
      <w:r w:rsidRPr="00FA51A7">
        <w:rPr>
          <w:rFonts w:asciiTheme="majorHAnsi" w:hAnsiTheme="majorHAnsi" w:cs="Courier New"/>
          <w:i/>
          <w:iCs/>
          <w:color w:val="2A00FF"/>
          <w:sz w:val="28"/>
          <w:szCs w:val="28"/>
          <w:highlight w:val="white"/>
        </w:rPr>
        <w:t>'</w:t>
      </w:r>
      <w:r w:rsidRPr="00FA51A7">
        <w:rPr>
          <w:rFonts w:asciiTheme="majorHAnsi" w:hAnsiTheme="majorHAnsi" w:cs="Courier New"/>
          <w:i/>
          <w:iCs/>
          <w:color w:val="800080"/>
          <w:sz w:val="28"/>
          <w:szCs w:val="28"/>
          <w:highlight w:val="white"/>
        </w:rPr>
        <w:t>).</w:t>
      </w:r>
      <w:r w:rsidRPr="00FA51A7">
        <w:rPr>
          <w:rFonts w:asciiTheme="majorHAnsi" w:hAnsiTheme="majorHAnsi" w:cs="Courier New"/>
          <w:i/>
          <w:iCs/>
          <w:color w:val="2A00FF"/>
          <w:sz w:val="28"/>
          <w:szCs w:val="28"/>
          <w:highlight w:val="white"/>
        </w:rPr>
        <w:t>asStream</w:t>
      </w:r>
      <w:r w:rsidRPr="00FA51A7">
        <w:rPr>
          <w:rFonts w:asciiTheme="majorHAnsi" w:hAnsiTheme="majorHAnsi" w:cs="Courier New"/>
          <w:i/>
          <w:iCs/>
          <w:color w:val="800080"/>
          <w:sz w:val="28"/>
          <w:szCs w:val="28"/>
          <w:highlight w:val="white"/>
        </w:rPr>
        <w:t>()</w:t>
      </w:r>
      <w:r w:rsidRPr="00FA51A7">
        <w:rPr>
          <w:rFonts w:asciiTheme="majorHAnsi" w:hAnsiTheme="majorHAnsi" w:cs="Courier New"/>
          <w:i/>
          <w:iCs/>
          <w:color w:val="2A00FF"/>
          <w:sz w:val="28"/>
          <w:szCs w:val="28"/>
          <w:highlight w:val="white"/>
        </w:rPr>
        <w:t>]</w:t>
      </w: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</w:t>
      </w:r>
    </w:p>
    <w:p w14:paraId="1A489FD6" w14:textId="77777777" w:rsidR="00FA51A7" w:rsidRPr="00FA51A7" w:rsidRDefault="00FA51A7" w:rsidP="00FA51A7">
      <w:pPr>
        <w:widowControl/>
        <w:numPr>
          <w:ilvl w:val="0"/>
          <w:numId w:val="9"/>
        </w:num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Now, in your </w:t>
      </w:r>
      <w:proofErr w:type="spellStart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MUnit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test case, drag and drop </w:t>
      </w:r>
      <w:proofErr w:type="gramStart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a</w:t>
      </w:r>
      <w:proofErr w:type="gram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</w:t>
      </w: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assert-on-equals </w:t>
      </w: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component after the flow-ref.</w:t>
      </w:r>
    </w:p>
    <w:p w14:paraId="6F288BD0" w14:textId="77777777" w:rsidR="00FA51A7" w:rsidRPr="004A6797" w:rsidRDefault="00FA51A7" w:rsidP="00FA51A7">
      <w:pPr>
        <w:shd w:val="clear" w:color="auto" w:fill="FFFFFF"/>
        <w:spacing w:before="75" w:after="225"/>
        <w:ind w:left="720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FA51A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C358160" wp14:editId="5BB122C7">
            <wp:extent cx="5943600" cy="128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97D0" w14:textId="77777777" w:rsidR="00FA51A7" w:rsidRPr="004A6797" w:rsidRDefault="00FA51A7" w:rsidP="00FA51A7">
      <w:pPr>
        <w:widowControl/>
        <w:numPr>
          <w:ilvl w:val="0"/>
          <w:numId w:val="9"/>
        </w:num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Run your </w:t>
      </w:r>
      <w:proofErr w:type="spellStart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MUnit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test; it will return a Test Case success if both JSON files/data are identical.</w:t>
      </w:r>
    </w:p>
    <w:p w14:paraId="7034B397" w14:textId="77777777" w:rsidR="00FA51A7" w:rsidRPr="00FA51A7" w:rsidRDefault="00FA51A7" w:rsidP="00FA51A7">
      <w:pPr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FA51A7">
        <w:rPr>
          <w:rFonts w:asciiTheme="majorHAnsi" w:eastAsia="Times New Roman" w:hAnsiTheme="majorHAnsi" w:cs="Helvetica"/>
          <w:color w:val="222635"/>
          <w:sz w:val="28"/>
          <w:szCs w:val="28"/>
        </w:rPr>
        <w:br w:type="page"/>
      </w:r>
    </w:p>
    <w:p w14:paraId="30DAAE6E" w14:textId="77777777" w:rsidR="00FA51A7" w:rsidRPr="004A6797" w:rsidRDefault="00FA51A7" w:rsidP="00FA51A7">
      <w:p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8"/>
          <w:szCs w:val="28"/>
        </w:rPr>
      </w:pPr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lastRenderedPageBreak/>
        <w:t xml:space="preserve">Refer to the code below for the full Flow and </w:t>
      </w:r>
      <w:proofErr w:type="spellStart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>MUnit</w:t>
      </w:r>
      <w:proofErr w:type="spellEnd"/>
      <w:r w:rsidRPr="004A6797">
        <w:rPr>
          <w:rFonts w:asciiTheme="majorHAnsi" w:eastAsia="Times New Roman" w:hAnsiTheme="majorHAnsi" w:cs="Helvetica"/>
          <w:color w:val="222635"/>
          <w:sz w:val="28"/>
          <w:szCs w:val="28"/>
        </w:rPr>
        <w:t xml:space="preserve"> code.</w:t>
      </w:r>
    </w:p>
    <w:p w14:paraId="506279AB" w14:textId="77777777" w:rsidR="00FA51A7" w:rsidRPr="004F00D8" w:rsidRDefault="00FA51A7" w:rsidP="00FA51A7">
      <w:p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9"/>
          <w:szCs w:val="29"/>
        </w:rPr>
      </w:pPr>
      <w:proofErr w:type="spellStart"/>
      <w:r w:rsidRPr="004F00D8">
        <w:rPr>
          <w:rFonts w:asciiTheme="majorHAnsi" w:eastAsia="Times New Roman" w:hAnsiTheme="majorHAnsi" w:cs="Helvetica"/>
          <w:b/>
          <w:bCs/>
          <w:color w:val="222635"/>
          <w:sz w:val="29"/>
          <w:szCs w:val="29"/>
        </w:rPr>
        <w:t>MUnit</w:t>
      </w:r>
      <w:proofErr w:type="spellEnd"/>
      <w:r w:rsidRPr="004F00D8">
        <w:rPr>
          <w:rFonts w:asciiTheme="majorHAnsi" w:eastAsia="Times New Roman" w:hAnsiTheme="majorHAnsi" w:cs="Helvetica"/>
          <w:b/>
          <w:bCs/>
          <w:color w:val="222635"/>
          <w:sz w:val="29"/>
          <w:szCs w:val="29"/>
        </w:rPr>
        <w:t xml:space="preserve"> Test Case:</w:t>
      </w:r>
    </w:p>
    <w:p w14:paraId="6CE26870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proofErr w:type="gramStart"/>
      <w:r w:rsidRPr="004F00D8">
        <w:rPr>
          <w:rFonts w:asciiTheme="majorHAnsi" w:hAnsiTheme="majorHAnsi" w:cs="Courier New"/>
          <w:color w:val="008080"/>
          <w:sz w:val="20"/>
          <w:szCs w:val="20"/>
        </w:rPr>
        <w:t>&lt;?</w:t>
      </w:r>
      <w:r w:rsidRPr="004F00D8">
        <w:rPr>
          <w:rFonts w:asciiTheme="majorHAnsi" w:hAnsiTheme="majorHAnsi" w:cs="Courier New"/>
          <w:color w:val="3F7F7F"/>
          <w:sz w:val="20"/>
          <w:szCs w:val="20"/>
        </w:rPr>
        <w:t>xml</w:t>
      </w:r>
      <w:proofErr w:type="gramEnd"/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version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"1.0"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encoding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"UTF-8"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?&gt;</w:t>
      </w:r>
    </w:p>
    <w:p w14:paraId="44CD904A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</w:p>
    <w:p w14:paraId="1D254D9D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r w:rsidRPr="004F00D8">
        <w:rPr>
          <w:rFonts w:asciiTheme="majorHAnsi" w:hAnsiTheme="majorHAnsi" w:cs="Courier New"/>
          <w:color w:val="3F7F7F"/>
          <w:sz w:val="20"/>
          <w:szCs w:val="20"/>
        </w:rPr>
        <w:t>mule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xmlns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"http://www.mulesoft.org/schema/mule/core"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xmlns:doc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"http://www.mulesoft.org/schema/mule/documentation"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xmlns:munit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"http://www.mulesoft.org/schema/mule/munit"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xmlns:spring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"http://www.springframework.org/schema/beans"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xmlns:core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"http://www.mulesoft.org/schema/mule/core"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xmlns:xsi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"http://www.w3.org/2001/XMLSchema-instance"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xsi:schemaLocation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"http://www.mulesoft.org/schema/mule/munit http://www.mulesoft.org/schema/mule/munit/current/mule-munit.xsd</w:t>
      </w:r>
    </w:p>
    <w:p w14:paraId="3B1F34A3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http://www.springframework.org/schema/beans http://www.springframework.org/schema/beans/spring-beans-current.xsd</w:t>
      </w:r>
    </w:p>
    <w:p w14:paraId="37331853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http://www.mulesoft.org/schema/mule/core http://www.mulesoft.org/schema/mule/core/current/mule.xsd"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3E38EA17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:config</w:t>
      </w:r>
      <w:proofErr w:type="spellEnd"/>
      <w:proofErr w:type="gramEnd"/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name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proofErr w:type="spellStart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munit</w:t>
      </w:r>
      <w:proofErr w:type="spellEnd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doc:name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proofErr w:type="spellStart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MUnit</w:t>
      </w:r>
      <w:proofErr w:type="spellEnd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 xml:space="preserve"> configuration"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/&gt;</w:t>
      </w:r>
    </w:p>
    <w:p w14:paraId="28794834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proofErr w:type="spellStart"/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spring:</w:t>
      </w:r>
      <w:proofErr w:type="gramEnd"/>
      <w:r w:rsidRPr="004F00D8">
        <w:rPr>
          <w:rFonts w:asciiTheme="majorHAnsi" w:hAnsiTheme="majorHAnsi" w:cs="Courier New"/>
          <w:color w:val="3F7F7F"/>
          <w:sz w:val="20"/>
          <w:szCs w:val="20"/>
        </w:rPr>
        <w:t>beans</w:t>
      </w:r>
      <w:proofErr w:type="spellEnd"/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4FD3B02E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spring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:import</w:t>
      </w:r>
      <w:proofErr w:type="spellEnd"/>
      <w:proofErr w:type="gramEnd"/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resource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proofErr w:type="spellStart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classpath:fulfilment_xpression_isl_mule.xml</w:t>
      </w:r>
      <w:proofErr w:type="spellEnd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/&gt;</w:t>
      </w:r>
    </w:p>
    <w:p w14:paraId="071AC4E2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&lt;/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spring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:beans</w:t>
      </w:r>
      <w:proofErr w:type="spellEnd"/>
      <w:proofErr w:type="gramEnd"/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28FFC25B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:test</w:t>
      </w:r>
      <w:proofErr w:type="spellEnd"/>
      <w:proofErr w:type="gramEnd"/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name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"fulfilment_xpression_isl_mule-test-suite-fulfilment_xpression_isl_muleFlowTest"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description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"Test"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76CFF5FF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14:paraId="231D28C8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ab/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:set</w:t>
      </w:r>
      <w:proofErr w:type="spellEnd"/>
      <w:proofErr w:type="gramEnd"/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payload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#[getResource</w:t>
      </w:r>
      <w:r w:rsidRPr="004F00D8">
        <w:rPr>
          <w:rFonts w:asciiTheme="majorHAnsi" w:hAnsiTheme="majorHAnsi" w:cs="Courier New"/>
          <w:i/>
          <w:iCs/>
          <w:color w:val="800080"/>
          <w:sz w:val="20"/>
          <w:szCs w:val="20"/>
          <w:highlight w:val="white"/>
        </w:rPr>
        <w:t>(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'</w:t>
      </w:r>
      <w:r w:rsidRPr="004F00D8">
        <w:rPr>
          <w:rFonts w:asciiTheme="majorHAnsi" w:hAnsiTheme="majorHAnsi" w:cs="Courier New"/>
          <w:i/>
          <w:iCs/>
          <w:color w:val="008000"/>
          <w:sz w:val="20"/>
          <w:szCs w:val="20"/>
          <w:highlight w:val="white"/>
        </w:rPr>
        <w:t>UHOne_Dental_Contract_Certificate_20181228_054900_49.xml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'</w:t>
      </w:r>
      <w:r w:rsidRPr="004F00D8">
        <w:rPr>
          <w:rFonts w:asciiTheme="majorHAnsi" w:hAnsiTheme="majorHAnsi" w:cs="Courier New"/>
          <w:i/>
          <w:iCs/>
          <w:color w:val="800080"/>
          <w:sz w:val="20"/>
          <w:szCs w:val="20"/>
          <w:highlight w:val="white"/>
        </w:rPr>
        <w:t>).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asStream</w:t>
      </w:r>
      <w:r w:rsidRPr="004F00D8">
        <w:rPr>
          <w:rFonts w:asciiTheme="majorHAnsi" w:hAnsiTheme="majorHAnsi" w:cs="Courier New"/>
          <w:i/>
          <w:iCs/>
          <w:color w:val="800080"/>
          <w:sz w:val="20"/>
          <w:szCs w:val="20"/>
          <w:highlight w:val="white"/>
        </w:rPr>
        <w:t>()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]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doc:name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"Set Message"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30B23EC6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proofErr w:type="spellStart"/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munit:</w:t>
      </w:r>
      <w:proofErr w:type="gramEnd"/>
      <w:r w:rsidRPr="004F00D8">
        <w:rPr>
          <w:rFonts w:asciiTheme="majorHAnsi" w:hAnsiTheme="majorHAnsi" w:cs="Courier New"/>
          <w:color w:val="3F7F7F"/>
          <w:sz w:val="20"/>
          <w:szCs w:val="20"/>
        </w:rPr>
        <w:t>inbound-properties</w:t>
      </w:r>
      <w:proofErr w:type="spellEnd"/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411EFBA9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:inbound</w:t>
      </w:r>
      <w:proofErr w:type="gramEnd"/>
      <w:r w:rsidRPr="004F00D8">
        <w:rPr>
          <w:rFonts w:asciiTheme="majorHAnsi" w:hAnsiTheme="majorHAnsi" w:cs="Courier New"/>
          <w:color w:val="3F7F7F"/>
          <w:sz w:val="20"/>
          <w:szCs w:val="20"/>
        </w:rPr>
        <w:t>-property</w:t>
      </w:r>
      <w:proofErr w:type="spellEnd"/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key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proofErr w:type="spellStart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originalFilename</w:t>
      </w:r>
      <w:proofErr w:type="spellEnd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value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"UHOne_Dental_Contract_Certificate_20181228_054900_49.xml"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/&gt;</w:t>
      </w:r>
    </w:p>
    <w:p w14:paraId="5CA9520B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&lt;/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:inbound</w:t>
      </w:r>
      <w:proofErr w:type="gramEnd"/>
      <w:r w:rsidRPr="004F00D8">
        <w:rPr>
          <w:rFonts w:asciiTheme="majorHAnsi" w:hAnsiTheme="majorHAnsi" w:cs="Courier New"/>
          <w:color w:val="3F7F7F"/>
          <w:sz w:val="20"/>
          <w:szCs w:val="20"/>
        </w:rPr>
        <w:t>-properties</w:t>
      </w:r>
      <w:proofErr w:type="spellEnd"/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66BD4D0E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ab/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&lt;/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:set</w:t>
      </w:r>
      <w:proofErr w:type="spellEnd"/>
      <w:proofErr w:type="gramEnd"/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074202DB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r w:rsidRPr="004F00D8">
        <w:rPr>
          <w:rFonts w:asciiTheme="majorHAnsi" w:hAnsiTheme="majorHAnsi" w:cs="Courier New"/>
          <w:color w:val="3F7F7F"/>
          <w:sz w:val="20"/>
          <w:szCs w:val="20"/>
        </w:rPr>
        <w:t>flow-ref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name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proofErr w:type="spellStart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fulfilment_xpression_isl_muleFlow</w:t>
      </w:r>
      <w:proofErr w:type="spellEnd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doc</w:t>
      </w:r>
      <w:proofErr w:type="gramStart"/>
      <w:r w:rsidRPr="004F00D8">
        <w:rPr>
          <w:rFonts w:asciiTheme="majorHAnsi" w:hAnsiTheme="majorHAnsi" w:cs="Courier New"/>
          <w:color w:val="7F007F"/>
          <w:sz w:val="20"/>
          <w:szCs w:val="20"/>
        </w:rPr>
        <w:t>:name</w:t>
      </w:r>
      <w:proofErr w:type="spellEnd"/>
      <w:proofErr w:type="gram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 xml:space="preserve">"Flow-ref to </w:t>
      </w:r>
      <w:proofErr w:type="spellStart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fulfilment_xpression_isl_muleFlow</w:t>
      </w:r>
      <w:proofErr w:type="spellEnd"/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/&gt;</w:t>
      </w:r>
    </w:p>
    <w:p w14:paraId="0A744D33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:assert</w:t>
      </w:r>
      <w:proofErr w:type="gramEnd"/>
      <w:r w:rsidRPr="004F00D8">
        <w:rPr>
          <w:rFonts w:asciiTheme="majorHAnsi" w:hAnsiTheme="majorHAnsi" w:cs="Courier New"/>
          <w:color w:val="3F7F7F"/>
          <w:sz w:val="20"/>
          <w:szCs w:val="20"/>
        </w:rPr>
        <w:t>-on-equals</w:t>
      </w:r>
      <w:proofErr w:type="spellEnd"/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r w:rsidRPr="004F00D8">
        <w:rPr>
          <w:rFonts w:asciiTheme="majorHAnsi" w:hAnsiTheme="majorHAnsi" w:cs="Courier New"/>
          <w:color w:val="7F007F"/>
          <w:sz w:val="20"/>
          <w:szCs w:val="20"/>
        </w:rPr>
        <w:t>expectedValue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#[getResource</w:t>
      </w:r>
      <w:r w:rsidRPr="004F00D8">
        <w:rPr>
          <w:rFonts w:asciiTheme="majorHAnsi" w:hAnsiTheme="majorHAnsi" w:cs="Courier New"/>
          <w:i/>
          <w:iCs/>
          <w:color w:val="800080"/>
          <w:sz w:val="20"/>
          <w:szCs w:val="20"/>
          <w:highlight w:val="white"/>
        </w:rPr>
        <w:t>(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'</w:t>
      </w:r>
      <w:r w:rsidRPr="004F00D8">
        <w:rPr>
          <w:rFonts w:asciiTheme="majorHAnsi" w:hAnsiTheme="majorHAnsi" w:cs="Courier New"/>
          <w:i/>
          <w:iCs/>
          <w:color w:val="008000"/>
          <w:sz w:val="20"/>
          <w:szCs w:val="20"/>
          <w:highlight w:val="white"/>
        </w:rPr>
        <w:t>UHOne_Dental_Contract_Certificate_response.xml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'</w:t>
      </w:r>
      <w:r w:rsidRPr="004F00D8">
        <w:rPr>
          <w:rFonts w:asciiTheme="majorHAnsi" w:hAnsiTheme="majorHAnsi" w:cs="Courier New"/>
          <w:i/>
          <w:iCs/>
          <w:color w:val="800080"/>
          <w:sz w:val="20"/>
          <w:szCs w:val="20"/>
          <w:highlight w:val="white"/>
        </w:rPr>
        <w:t>).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asString</w:t>
      </w:r>
      <w:r w:rsidRPr="004F00D8">
        <w:rPr>
          <w:rFonts w:asciiTheme="majorHAnsi" w:hAnsiTheme="majorHAnsi" w:cs="Courier New"/>
          <w:i/>
          <w:iCs/>
          <w:color w:val="800080"/>
          <w:sz w:val="20"/>
          <w:szCs w:val="20"/>
          <w:highlight w:val="white"/>
        </w:rPr>
        <w:t>()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]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actualValue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  <w:highlight w:val="white"/>
        </w:rPr>
        <w:t>#[payload]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</w:t>
      </w:r>
      <w:r w:rsidRPr="004F00D8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4F00D8">
        <w:rPr>
          <w:rFonts w:asciiTheme="majorHAnsi" w:hAnsiTheme="majorHAnsi" w:cs="Courier New"/>
          <w:color w:val="7F007F"/>
          <w:sz w:val="20"/>
          <w:szCs w:val="20"/>
        </w:rPr>
        <w:t>doc:name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Fonts w:asciiTheme="majorHAnsi" w:hAnsiTheme="majorHAnsi" w:cs="Courier New"/>
          <w:i/>
          <w:iCs/>
          <w:color w:val="2A00FF"/>
          <w:sz w:val="20"/>
          <w:szCs w:val="20"/>
        </w:rPr>
        <w:t>"Assert Equals"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/&gt;</w:t>
      </w:r>
    </w:p>
    <w:p w14:paraId="2AC25580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&lt;/</w:t>
      </w:r>
      <w:proofErr w:type="spellStart"/>
      <w:r w:rsidRPr="004F00D8">
        <w:rPr>
          <w:rFonts w:asciiTheme="majorHAnsi" w:hAnsiTheme="majorHAnsi" w:cs="Courier New"/>
          <w:color w:val="3F7F7F"/>
          <w:sz w:val="20"/>
          <w:szCs w:val="20"/>
        </w:rPr>
        <w:t>munit</w:t>
      </w:r>
      <w:proofErr w:type="gramStart"/>
      <w:r w:rsidRPr="004F00D8">
        <w:rPr>
          <w:rFonts w:asciiTheme="majorHAnsi" w:hAnsiTheme="majorHAnsi" w:cs="Courier New"/>
          <w:color w:val="3F7F7F"/>
          <w:sz w:val="20"/>
          <w:szCs w:val="20"/>
        </w:rPr>
        <w:t>:test</w:t>
      </w:r>
      <w:proofErr w:type="spellEnd"/>
      <w:proofErr w:type="gramEnd"/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7C56DD46" w14:textId="77777777" w:rsidR="00FA51A7" w:rsidRPr="004F00D8" w:rsidRDefault="00FA51A7" w:rsidP="00FA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Theme="majorHAnsi" w:hAnsiTheme="majorHAnsi" w:cs="Courier New"/>
          <w:sz w:val="20"/>
          <w:szCs w:val="20"/>
        </w:rPr>
      </w:pPr>
      <w:r w:rsidRPr="004F00D8">
        <w:rPr>
          <w:rFonts w:asciiTheme="majorHAnsi" w:hAnsiTheme="majorHAnsi" w:cs="Courier New"/>
          <w:color w:val="008080"/>
          <w:sz w:val="20"/>
          <w:szCs w:val="20"/>
        </w:rPr>
        <w:t>&lt;/</w:t>
      </w:r>
      <w:r w:rsidRPr="004F00D8">
        <w:rPr>
          <w:rFonts w:asciiTheme="majorHAnsi" w:hAnsiTheme="majorHAnsi" w:cs="Courier New"/>
          <w:color w:val="3F7F7F"/>
          <w:sz w:val="20"/>
          <w:szCs w:val="20"/>
        </w:rPr>
        <w:t>mule</w:t>
      </w:r>
      <w:r w:rsidRPr="004F00D8">
        <w:rPr>
          <w:rFonts w:asciiTheme="majorHAnsi" w:hAnsiTheme="majorHAnsi" w:cs="Courier New"/>
          <w:color w:val="008080"/>
          <w:sz w:val="20"/>
          <w:szCs w:val="20"/>
        </w:rPr>
        <w:t>&gt;</w:t>
      </w:r>
    </w:p>
    <w:p w14:paraId="2B73B51A" w14:textId="77777777" w:rsidR="00FA51A7" w:rsidRPr="004A6797" w:rsidRDefault="00FA51A7" w:rsidP="00FA51A7">
      <w:p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9"/>
          <w:szCs w:val="29"/>
        </w:rPr>
      </w:pPr>
    </w:p>
    <w:p w14:paraId="10F764DD" w14:textId="77777777" w:rsidR="00FA51A7" w:rsidRPr="004F00D8" w:rsidRDefault="00FA51A7" w:rsidP="00FA51A7">
      <w:pPr>
        <w:shd w:val="clear" w:color="auto" w:fill="FFFFFF"/>
        <w:spacing w:before="75" w:after="225"/>
        <w:rPr>
          <w:rFonts w:asciiTheme="majorHAnsi" w:eastAsia="Times New Roman" w:hAnsiTheme="majorHAnsi" w:cs="Helvetica"/>
          <w:b/>
          <w:bCs/>
          <w:color w:val="222635"/>
          <w:sz w:val="29"/>
          <w:szCs w:val="29"/>
        </w:rPr>
      </w:pPr>
      <w:r w:rsidRPr="004F00D8">
        <w:rPr>
          <w:rFonts w:asciiTheme="majorHAnsi" w:eastAsia="Times New Roman" w:hAnsiTheme="majorHAnsi" w:cs="Helvetica"/>
          <w:b/>
          <w:bCs/>
          <w:color w:val="222635"/>
          <w:sz w:val="29"/>
          <w:szCs w:val="29"/>
        </w:rPr>
        <w:t>Files:</w:t>
      </w:r>
    </w:p>
    <w:p w14:paraId="7DE53185" w14:textId="77777777" w:rsidR="00FA51A7" w:rsidRPr="004A6797" w:rsidRDefault="00FA51A7" w:rsidP="00FA51A7">
      <w:pPr>
        <w:shd w:val="clear" w:color="auto" w:fill="FFFFFF"/>
        <w:spacing w:before="75" w:after="225"/>
        <w:rPr>
          <w:rFonts w:asciiTheme="majorHAnsi" w:eastAsia="Times New Roman" w:hAnsiTheme="majorHAnsi" w:cs="Helvetica"/>
          <w:color w:val="222635"/>
          <w:sz w:val="24"/>
          <w:szCs w:val="29"/>
        </w:rPr>
      </w:pPr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t xml:space="preserve">Sample </w:t>
      </w:r>
      <w:proofErr w:type="gramStart"/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t>Input :</w:t>
      </w:r>
      <w:proofErr w:type="gramEnd"/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t xml:space="preserve"> </w:t>
      </w:r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object w:dxaOrig="1515" w:dyaOrig="962" w14:anchorId="0A8AF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8pt" o:ole="">
            <v:imagedata r:id="rId22" o:title=""/>
          </v:shape>
          <o:OLEObject Type="Embed" ProgID="Package" ShapeID="_x0000_i1025" DrawAspect="Icon" ObjectID="_1610222962" r:id="rId23"/>
        </w:object>
      </w:r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t xml:space="preserve">  Response :</w:t>
      </w:r>
      <w:r w:rsidRPr="004F00D8">
        <w:rPr>
          <w:rFonts w:asciiTheme="majorHAnsi" w:eastAsia="Times New Roman" w:hAnsiTheme="majorHAnsi" w:cs="Helvetica"/>
          <w:color w:val="222635"/>
          <w:sz w:val="24"/>
          <w:szCs w:val="29"/>
        </w:rPr>
        <w:object w:dxaOrig="1515" w:dyaOrig="962" w14:anchorId="0F3640DF">
          <v:shape id="_x0000_i1026" type="#_x0000_t75" style="width:76pt;height:48pt" o:ole="">
            <v:imagedata r:id="rId24" o:title=""/>
          </v:shape>
          <o:OLEObject Type="Embed" ProgID="Package" ShapeID="_x0000_i1026" DrawAspect="Icon" ObjectID="_1610222963" r:id="rId25"/>
        </w:object>
      </w:r>
    </w:p>
    <w:p w14:paraId="5CA9C735" w14:textId="77777777" w:rsidR="00FA51A7" w:rsidRPr="004F00D8" w:rsidRDefault="00FA51A7" w:rsidP="00FA51A7">
      <w:pPr>
        <w:rPr>
          <w:rFonts w:asciiTheme="majorHAnsi" w:hAnsiTheme="majorHAnsi"/>
        </w:rPr>
      </w:pPr>
    </w:p>
    <w:p w14:paraId="784C1AE3" w14:textId="77777777" w:rsidR="00FA51A7" w:rsidRPr="004F00D8" w:rsidRDefault="00FA51A7" w:rsidP="00FA51A7">
      <w:pPr>
        <w:rPr>
          <w:rFonts w:asciiTheme="majorHAnsi" w:hAnsiTheme="majorHAnsi"/>
        </w:rPr>
      </w:pPr>
    </w:p>
    <w:p w14:paraId="1AB0601E" w14:textId="77777777" w:rsidR="00FA51A7" w:rsidRDefault="00FA51A7" w:rsidP="00FA51A7">
      <w:pPr>
        <w:pStyle w:val="Heading2"/>
        <w:numPr>
          <w:ilvl w:val="0"/>
          <w:numId w:val="0"/>
        </w:numPr>
        <w:shd w:val="clear" w:color="auto" w:fill="FFFFFF"/>
        <w:spacing w:before="300" w:after="75"/>
        <w:jc w:val="center"/>
        <w:rPr>
          <w:rFonts w:asciiTheme="majorHAnsi" w:hAnsiTheme="majorHAnsi" w:cs="Helvetica"/>
          <w:color w:val="222635"/>
          <w:spacing w:val="-8"/>
          <w:sz w:val="45"/>
          <w:szCs w:val="45"/>
        </w:rPr>
      </w:pPr>
      <w:bookmarkStart w:id="2" w:name="_Toc536481050"/>
      <w:r w:rsidRPr="004F00D8">
        <w:rPr>
          <w:rFonts w:asciiTheme="majorHAnsi" w:hAnsiTheme="majorHAnsi" w:cs="Helvetica"/>
          <w:color w:val="222635"/>
          <w:spacing w:val="-8"/>
          <w:sz w:val="45"/>
          <w:szCs w:val="45"/>
        </w:rPr>
        <w:lastRenderedPageBreak/>
        <w:t>Appendix</w:t>
      </w:r>
      <w:bookmarkEnd w:id="2"/>
    </w:p>
    <w:p w14:paraId="7B6416B7" w14:textId="77777777" w:rsidR="00FA51A7" w:rsidRPr="004F00D8" w:rsidRDefault="00FA51A7" w:rsidP="00FA51A7">
      <w:pPr>
        <w:pStyle w:val="Heading2"/>
        <w:numPr>
          <w:ilvl w:val="0"/>
          <w:numId w:val="0"/>
        </w:numPr>
        <w:shd w:val="clear" w:color="auto" w:fill="FFFFFF"/>
        <w:spacing w:before="300" w:after="75"/>
        <w:ind w:left="5850" w:hanging="5760"/>
        <w:rPr>
          <w:rFonts w:asciiTheme="majorHAnsi" w:hAnsiTheme="majorHAnsi" w:cs="Helvetica"/>
          <w:color w:val="222635"/>
          <w:spacing w:val="-8"/>
          <w:sz w:val="40"/>
          <w:szCs w:val="45"/>
        </w:rPr>
      </w:pPr>
      <w:bookmarkStart w:id="3" w:name="_Toc536481051"/>
      <w:r w:rsidRPr="004F00D8">
        <w:rPr>
          <w:rFonts w:asciiTheme="majorHAnsi" w:hAnsiTheme="majorHAnsi" w:cs="Helvetica"/>
          <w:color w:val="222635"/>
          <w:spacing w:val="-8"/>
          <w:sz w:val="40"/>
          <w:szCs w:val="45"/>
        </w:rPr>
        <w:t>Creating an </w:t>
      </w:r>
      <w:proofErr w:type="spellStart"/>
      <w:r w:rsidRPr="004F00D8">
        <w:rPr>
          <w:rFonts w:asciiTheme="majorHAnsi" w:hAnsiTheme="majorHAnsi" w:cs="Helvetica"/>
          <w:color w:val="222635"/>
          <w:spacing w:val="-8"/>
          <w:sz w:val="40"/>
          <w:szCs w:val="45"/>
        </w:rPr>
        <w:t>MUnit</w:t>
      </w:r>
      <w:proofErr w:type="spellEnd"/>
      <w:r w:rsidRPr="004F00D8">
        <w:rPr>
          <w:rFonts w:asciiTheme="majorHAnsi" w:hAnsiTheme="majorHAnsi" w:cs="Helvetica"/>
          <w:color w:val="222635"/>
          <w:spacing w:val="-8"/>
          <w:sz w:val="40"/>
          <w:szCs w:val="45"/>
        </w:rPr>
        <w:t xml:space="preserve"> Test Case</w:t>
      </w:r>
      <w:bookmarkEnd w:id="3"/>
    </w:p>
    <w:p w14:paraId="49C8770C" w14:textId="77777777" w:rsidR="00FA51A7" w:rsidRPr="004F00D8" w:rsidRDefault="00FA51A7" w:rsidP="00FA51A7">
      <w:pPr>
        <w:pStyle w:val="NormalWeb"/>
        <w:shd w:val="clear" w:color="auto" w:fill="FFFFFF"/>
        <w:spacing w:before="75" w:after="225"/>
        <w:ind w:firstLine="360"/>
        <w:rPr>
          <w:rFonts w:asciiTheme="majorHAnsi" w:hAnsiTheme="majorHAnsi"/>
          <w:color w:val="222635"/>
          <w:sz w:val="29"/>
          <w:szCs w:val="29"/>
        </w:rPr>
      </w:pPr>
      <w:r w:rsidRPr="004F00D8">
        <w:rPr>
          <w:rFonts w:asciiTheme="majorHAnsi" w:hAnsiTheme="majorHAnsi"/>
          <w:color w:val="222635"/>
          <w:sz w:val="29"/>
          <w:szCs w:val="29"/>
        </w:rPr>
        <w:t xml:space="preserve">We will create </w:t>
      </w:r>
      <w:proofErr w:type="gramStart"/>
      <w:r w:rsidRPr="004F00D8">
        <w:rPr>
          <w:rFonts w:asciiTheme="majorHAnsi" w:hAnsiTheme="majorHAnsi"/>
          <w:color w:val="222635"/>
          <w:sz w:val="29"/>
          <w:szCs w:val="29"/>
        </w:rPr>
        <w:t>an</w:t>
      </w:r>
      <w:proofErr w:type="gramEnd"/>
      <w:r w:rsidRPr="004F00D8">
        <w:rPr>
          <w:rFonts w:asciiTheme="majorHAnsi" w:hAnsiTheme="majorHAnsi"/>
          <w:color w:val="222635"/>
          <w:sz w:val="29"/>
          <w:szCs w:val="29"/>
        </w:rPr>
        <w:t> </w:t>
      </w:r>
      <w:proofErr w:type="spellStart"/>
      <w:r w:rsidRPr="004F00D8">
        <w:rPr>
          <w:rFonts w:asciiTheme="majorHAnsi" w:hAnsiTheme="majorHAnsi"/>
          <w:color w:val="222635"/>
          <w:sz w:val="29"/>
          <w:szCs w:val="29"/>
        </w:rPr>
        <w:t>MUnit</w:t>
      </w:r>
      <w:proofErr w:type="spellEnd"/>
      <w:r w:rsidRPr="004F00D8">
        <w:rPr>
          <w:rFonts w:asciiTheme="majorHAnsi" w:hAnsiTheme="majorHAnsi"/>
          <w:color w:val="222635"/>
          <w:sz w:val="29"/>
          <w:szCs w:val="29"/>
        </w:rPr>
        <w:t xml:space="preserve"> test case as follows.</w:t>
      </w:r>
    </w:p>
    <w:p w14:paraId="2A8BD7E9" w14:textId="77777777" w:rsidR="00FA51A7" w:rsidRPr="004F00D8" w:rsidRDefault="00FA51A7" w:rsidP="00FA51A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color w:val="222635"/>
          <w:sz w:val="29"/>
          <w:szCs w:val="29"/>
        </w:rPr>
      </w:pPr>
      <w:r w:rsidRPr="004F00D8">
        <w:rPr>
          <w:rFonts w:asciiTheme="majorHAnsi" w:hAnsiTheme="majorHAnsi"/>
          <w:color w:val="222635"/>
          <w:sz w:val="29"/>
          <w:szCs w:val="29"/>
        </w:rPr>
        <w:t xml:space="preserve">Right-click the project and select new </w:t>
      </w:r>
      <w:proofErr w:type="spellStart"/>
      <w:r w:rsidRPr="004F00D8">
        <w:rPr>
          <w:rFonts w:asciiTheme="majorHAnsi" w:hAnsiTheme="majorHAnsi"/>
          <w:color w:val="222635"/>
          <w:sz w:val="29"/>
          <w:szCs w:val="29"/>
        </w:rPr>
        <w:t>MUnit</w:t>
      </w:r>
      <w:proofErr w:type="spellEnd"/>
      <w:r w:rsidRPr="004F00D8">
        <w:rPr>
          <w:rFonts w:asciiTheme="majorHAnsi" w:hAnsiTheme="majorHAnsi"/>
          <w:color w:val="222635"/>
          <w:sz w:val="29"/>
          <w:szCs w:val="29"/>
        </w:rPr>
        <w:t> Test as below.</w:t>
      </w:r>
    </w:p>
    <w:p w14:paraId="51E6C33C" w14:textId="77777777" w:rsidR="00FA51A7" w:rsidRPr="004F00D8" w:rsidRDefault="00FA51A7" w:rsidP="00FA51A7">
      <w:pPr>
        <w:pStyle w:val="NormalWeb"/>
        <w:shd w:val="clear" w:color="auto" w:fill="FFFFFF"/>
        <w:spacing w:before="75" w:after="225"/>
        <w:jc w:val="center"/>
        <w:rPr>
          <w:rFonts w:asciiTheme="majorHAnsi" w:hAnsiTheme="majorHAnsi"/>
          <w:color w:val="222635"/>
          <w:sz w:val="29"/>
          <w:szCs w:val="29"/>
        </w:rPr>
      </w:pPr>
      <w:r w:rsidRPr="004F00D8">
        <w:rPr>
          <w:rFonts w:asciiTheme="majorHAnsi" w:hAnsiTheme="majorHAnsi"/>
          <w:noProof/>
          <w:color w:val="222635"/>
          <w:sz w:val="29"/>
          <w:szCs w:val="29"/>
        </w:rPr>
        <w:drawing>
          <wp:inline distT="0" distB="0" distL="0" distR="0" wp14:anchorId="35902381" wp14:editId="071B2EF1">
            <wp:extent cx="3826934" cy="2167467"/>
            <wp:effectExtent l="0" t="0" r="2540" b="4445"/>
            <wp:docPr id="6" name="Picture 6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86" cy="216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BA7A" w14:textId="77777777" w:rsidR="00FA51A7" w:rsidRPr="004F00D8" w:rsidRDefault="00FA51A7" w:rsidP="00FA51A7">
      <w:pPr>
        <w:pStyle w:val="NormalWeb"/>
        <w:shd w:val="clear" w:color="auto" w:fill="FFFFFF"/>
        <w:spacing w:before="75" w:after="225"/>
        <w:rPr>
          <w:rFonts w:asciiTheme="majorHAnsi" w:hAnsiTheme="majorHAnsi"/>
          <w:color w:val="222635"/>
          <w:sz w:val="29"/>
          <w:szCs w:val="29"/>
        </w:rPr>
      </w:pPr>
    </w:p>
    <w:p w14:paraId="5AEAA074" w14:textId="77777777" w:rsidR="00FA51A7" w:rsidRPr="00FA51A7" w:rsidRDefault="00FA51A7" w:rsidP="00FA51A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color w:val="222635"/>
          <w:sz w:val="29"/>
          <w:szCs w:val="29"/>
        </w:rPr>
      </w:pPr>
      <w:r w:rsidRPr="00FA51A7">
        <w:rPr>
          <w:rFonts w:asciiTheme="majorHAnsi" w:hAnsiTheme="majorHAnsi"/>
          <w:color w:val="222635"/>
          <w:sz w:val="29"/>
          <w:szCs w:val="29"/>
        </w:rPr>
        <w:t>The initial flow should look like this one:</w:t>
      </w:r>
    </w:p>
    <w:p w14:paraId="761A5C93" w14:textId="77777777" w:rsidR="00FA51A7" w:rsidRPr="004F00D8" w:rsidRDefault="00FA51A7" w:rsidP="00FA51A7">
      <w:pPr>
        <w:pStyle w:val="NormalWeb"/>
        <w:shd w:val="clear" w:color="auto" w:fill="FFFFFF"/>
        <w:spacing w:before="75" w:after="225"/>
        <w:jc w:val="center"/>
        <w:rPr>
          <w:rFonts w:asciiTheme="majorHAnsi" w:hAnsiTheme="majorHAnsi"/>
          <w:color w:val="222635"/>
          <w:sz w:val="29"/>
          <w:szCs w:val="29"/>
        </w:rPr>
      </w:pPr>
      <w:r w:rsidRPr="004F00D8">
        <w:rPr>
          <w:rFonts w:asciiTheme="majorHAnsi" w:hAnsiTheme="majorHAnsi"/>
          <w:noProof/>
          <w:color w:val="222635"/>
          <w:sz w:val="29"/>
          <w:szCs w:val="29"/>
        </w:rPr>
        <w:drawing>
          <wp:inline distT="0" distB="0" distL="0" distR="0" wp14:anchorId="51A09CB5" wp14:editId="19A8B9D4">
            <wp:extent cx="2557220" cy="2557220"/>
            <wp:effectExtent l="0" t="0" r="0" b="0"/>
            <wp:docPr id="5" name="Picture 5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tit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18" cy="255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7CD2" w14:textId="77777777" w:rsidR="00FA51A7" w:rsidRPr="004F00D8" w:rsidRDefault="00FA51A7" w:rsidP="00FA51A7">
      <w:pPr>
        <w:pStyle w:val="ListParagraph"/>
        <w:widowControl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FA51A7">
        <w:rPr>
          <w:rFonts w:asciiTheme="majorHAnsi" w:hAnsiTheme="majorHAnsi"/>
          <w:color w:val="222635"/>
          <w:sz w:val="29"/>
          <w:szCs w:val="29"/>
        </w:rPr>
        <w:lastRenderedPageBreak/>
        <w:t>Add an assert Equals as shown below</w:t>
      </w:r>
      <w:r w:rsidRPr="004F00D8">
        <w:rPr>
          <w:rFonts w:asciiTheme="majorHAnsi" w:hAnsiTheme="majorHAnsi"/>
        </w:rPr>
        <w:t>.</w:t>
      </w:r>
    </w:p>
    <w:p w14:paraId="7FE76312" w14:textId="77777777" w:rsidR="00FA51A7" w:rsidRPr="004F00D8" w:rsidRDefault="00FA51A7" w:rsidP="00FA51A7">
      <w:pPr>
        <w:pStyle w:val="NormalWeb"/>
        <w:shd w:val="clear" w:color="auto" w:fill="FFFFFF"/>
        <w:spacing w:before="75" w:after="225"/>
        <w:jc w:val="center"/>
        <w:rPr>
          <w:rFonts w:asciiTheme="majorHAnsi" w:hAnsiTheme="majorHAnsi"/>
          <w:color w:val="222635"/>
          <w:sz w:val="29"/>
          <w:szCs w:val="29"/>
        </w:rPr>
      </w:pPr>
      <w:r w:rsidRPr="004F00D8">
        <w:rPr>
          <w:rFonts w:asciiTheme="majorHAnsi" w:hAnsiTheme="majorHAnsi"/>
          <w:noProof/>
          <w:color w:val="222635"/>
          <w:sz w:val="29"/>
          <w:szCs w:val="29"/>
        </w:rPr>
        <w:drawing>
          <wp:inline distT="0" distB="0" distL="0" distR="0" wp14:anchorId="78EDA6F8" wp14:editId="502B77B2">
            <wp:extent cx="3277892" cy="3838064"/>
            <wp:effectExtent l="0" t="0" r="0" b="0"/>
            <wp:docPr id="4" name="Picture 4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81" cy="383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A132" w14:textId="77777777" w:rsidR="00FA51A7" w:rsidRPr="00FA51A7" w:rsidRDefault="00FA51A7" w:rsidP="00FA51A7">
      <w:pPr>
        <w:pStyle w:val="ListParagraph"/>
        <w:widowControl/>
        <w:numPr>
          <w:ilvl w:val="0"/>
          <w:numId w:val="11"/>
        </w:numPr>
        <w:spacing w:after="200" w:line="276" w:lineRule="auto"/>
        <w:rPr>
          <w:rFonts w:asciiTheme="majorHAnsi" w:hAnsiTheme="majorHAnsi"/>
          <w:color w:val="222635"/>
          <w:sz w:val="29"/>
          <w:szCs w:val="29"/>
        </w:rPr>
      </w:pPr>
      <w:r w:rsidRPr="00FA51A7">
        <w:rPr>
          <w:rFonts w:asciiTheme="majorHAnsi" w:hAnsiTheme="majorHAnsi"/>
          <w:color w:val="222635"/>
          <w:sz w:val="29"/>
          <w:szCs w:val="29"/>
        </w:rPr>
        <w:t>Run the test case as shown below.</w:t>
      </w:r>
    </w:p>
    <w:p w14:paraId="60C4FE83" w14:textId="77777777" w:rsidR="00FA51A7" w:rsidRPr="004F00D8" w:rsidRDefault="00FA51A7" w:rsidP="00FA51A7">
      <w:pPr>
        <w:pStyle w:val="NormalWeb"/>
        <w:shd w:val="clear" w:color="auto" w:fill="FFFFFF"/>
        <w:spacing w:before="75" w:after="225"/>
        <w:jc w:val="center"/>
        <w:rPr>
          <w:rFonts w:asciiTheme="majorHAnsi" w:hAnsiTheme="majorHAnsi"/>
          <w:color w:val="222635"/>
          <w:sz w:val="29"/>
          <w:szCs w:val="29"/>
        </w:rPr>
      </w:pPr>
      <w:r w:rsidRPr="004F00D8">
        <w:rPr>
          <w:rFonts w:asciiTheme="majorHAnsi" w:hAnsiTheme="majorHAnsi"/>
          <w:noProof/>
          <w:color w:val="222635"/>
          <w:sz w:val="29"/>
          <w:szCs w:val="29"/>
        </w:rPr>
        <w:drawing>
          <wp:inline distT="0" distB="0" distL="0" distR="0" wp14:anchorId="2E9BCE64" wp14:editId="54849C61">
            <wp:extent cx="5185169" cy="2438400"/>
            <wp:effectExtent l="0" t="0" r="0" b="0"/>
            <wp:docPr id="3" name="Picture 3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tit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626" cy="24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D178" w14:textId="77777777" w:rsidR="00FA51A7" w:rsidRPr="00FA51A7" w:rsidRDefault="00FA51A7" w:rsidP="00FA51A7">
      <w:pPr>
        <w:pStyle w:val="ListParagraph"/>
        <w:widowControl/>
        <w:numPr>
          <w:ilvl w:val="0"/>
          <w:numId w:val="11"/>
        </w:numPr>
        <w:spacing w:after="200" w:line="276" w:lineRule="auto"/>
        <w:rPr>
          <w:rFonts w:asciiTheme="majorHAnsi" w:hAnsiTheme="majorHAnsi"/>
          <w:color w:val="222635"/>
          <w:sz w:val="29"/>
          <w:szCs w:val="29"/>
        </w:rPr>
      </w:pPr>
      <w:r w:rsidRPr="00FA51A7">
        <w:rPr>
          <w:rFonts w:asciiTheme="majorHAnsi" w:hAnsiTheme="majorHAnsi"/>
          <w:color w:val="222635"/>
          <w:sz w:val="29"/>
          <w:szCs w:val="29"/>
        </w:rPr>
        <w:lastRenderedPageBreak/>
        <w:t>You should see a screen as below – here, the highlighted text says that it is expecting “Hallo Test” but got “Hallo world.”</w:t>
      </w:r>
    </w:p>
    <w:p w14:paraId="36C48EF5" w14:textId="77777777" w:rsidR="00FA51A7" w:rsidRPr="004F00D8" w:rsidRDefault="00FA51A7" w:rsidP="00FA51A7">
      <w:pPr>
        <w:pStyle w:val="NormalWeb"/>
        <w:shd w:val="clear" w:color="auto" w:fill="FFFFFF"/>
        <w:spacing w:before="75" w:after="225"/>
        <w:rPr>
          <w:rFonts w:asciiTheme="majorHAnsi" w:hAnsiTheme="majorHAnsi"/>
          <w:color w:val="222635"/>
          <w:sz w:val="29"/>
          <w:szCs w:val="29"/>
        </w:rPr>
      </w:pPr>
      <w:r w:rsidRPr="004F00D8">
        <w:rPr>
          <w:rFonts w:asciiTheme="majorHAnsi" w:hAnsiTheme="majorHAnsi"/>
          <w:noProof/>
          <w:color w:val="222635"/>
          <w:sz w:val="29"/>
          <w:szCs w:val="29"/>
        </w:rPr>
        <w:drawing>
          <wp:inline distT="0" distB="0" distL="0" distR="0" wp14:anchorId="6789DD5A" wp14:editId="2EFDADFF">
            <wp:extent cx="6609715" cy="4455795"/>
            <wp:effectExtent l="0" t="0" r="635" b="1905"/>
            <wp:docPr id="2" name="Picture 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titl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26D9" w14:textId="77777777" w:rsidR="00FA51A7" w:rsidRPr="00FA51A7" w:rsidRDefault="00FA51A7" w:rsidP="00FA51A7">
      <w:pPr>
        <w:pStyle w:val="ListParagraph"/>
        <w:widowControl/>
        <w:numPr>
          <w:ilvl w:val="0"/>
          <w:numId w:val="11"/>
        </w:numPr>
        <w:spacing w:after="200" w:line="276" w:lineRule="auto"/>
        <w:rPr>
          <w:rFonts w:asciiTheme="majorHAnsi" w:hAnsiTheme="majorHAnsi"/>
          <w:color w:val="222635"/>
          <w:sz w:val="29"/>
          <w:szCs w:val="29"/>
        </w:rPr>
      </w:pPr>
      <w:r w:rsidRPr="00FA51A7">
        <w:rPr>
          <w:rFonts w:asciiTheme="majorHAnsi" w:hAnsiTheme="majorHAnsi"/>
          <w:color w:val="222635"/>
          <w:sz w:val="29"/>
          <w:szCs w:val="29"/>
        </w:rPr>
        <w:t>Now let’s just make a small change in the test case. Let’s go to Configuration file to and change the value of “Hello Test” to “Hallo World” and re-run the test case.</w:t>
      </w:r>
    </w:p>
    <w:p w14:paraId="66B80C86" w14:textId="77777777" w:rsidR="00FA51A7" w:rsidRPr="004F00D8" w:rsidRDefault="00FA51A7" w:rsidP="00FA51A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 w:cs="Courier New"/>
          <w:color w:val="000000"/>
          <w:sz w:val="20"/>
          <w:szCs w:val="20"/>
        </w:rPr>
      </w:pPr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&lt;</w:t>
      </w:r>
      <w:proofErr w:type="spellStart"/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munit</w:t>
      </w:r>
      <w:proofErr w:type="gramStart"/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:test</w:t>
      </w:r>
      <w:proofErr w:type="spellEnd"/>
      <w:proofErr w:type="gramEnd"/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r w:rsidRPr="004F00D8">
        <w:rPr>
          <w:rStyle w:val="cm-attribute"/>
          <w:rFonts w:asciiTheme="majorHAnsi" w:hAnsiTheme="majorHAnsi" w:cs="Courier New"/>
          <w:color w:val="0000CC"/>
          <w:sz w:val="20"/>
          <w:szCs w:val="20"/>
        </w:rPr>
        <w:t>name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"Test1-demo-munitFlowTest"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r w:rsidRPr="004F00D8">
        <w:rPr>
          <w:rStyle w:val="cm-attribute"/>
          <w:rFonts w:asciiTheme="majorHAnsi" w:hAnsiTheme="majorHAnsi" w:cs="Courier New"/>
          <w:color w:val="0000CC"/>
          <w:sz w:val="20"/>
          <w:szCs w:val="20"/>
        </w:rPr>
        <w:t>description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"Test"</w:t>
      </w:r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&gt;</w:t>
      </w:r>
    </w:p>
    <w:p w14:paraId="3DC56BA3" w14:textId="77777777" w:rsidR="00FA51A7" w:rsidRPr="004F00D8" w:rsidRDefault="00FA51A7" w:rsidP="00FA51A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 w:cs="Courier New"/>
          <w:color w:val="000000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&lt;flow-ref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r w:rsidRPr="004F00D8">
        <w:rPr>
          <w:rStyle w:val="cm-attribute"/>
          <w:rFonts w:asciiTheme="majorHAnsi" w:hAnsiTheme="majorHAnsi" w:cs="Courier New"/>
          <w:color w:val="0000CC"/>
          <w:sz w:val="20"/>
          <w:szCs w:val="20"/>
        </w:rPr>
        <w:t>name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"demo-</w:t>
      </w:r>
      <w:proofErr w:type="spellStart"/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munitFlow</w:t>
      </w:r>
      <w:proofErr w:type="spellEnd"/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4F00D8">
        <w:rPr>
          <w:rStyle w:val="cm-attribute"/>
          <w:rFonts w:asciiTheme="majorHAnsi" w:hAnsiTheme="majorHAnsi" w:cs="Courier New"/>
          <w:color w:val="0000CC"/>
          <w:sz w:val="20"/>
          <w:szCs w:val="20"/>
        </w:rPr>
        <w:t>doc</w:t>
      </w:r>
      <w:proofErr w:type="gramStart"/>
      <w:r w:rsidRPr="004F00D8">
        <w:rPr>
          <w:rStyle w:val="cm-attribute"/>
          <w:rFonts w:asciiTheme="majorHAnsi" w:hAnsiTheme="majorHAnsi" w:cs="Courier New"/>
          <w:color w:val="0000CC"/>
          <w:sz w:val="20"/>
          <w:szCs w:val="20"/>
        </w:rPr>
        <w:t>:name</w:t>
      </w:r>
      <w:proofErr w:type="spellEnd"/>
      <w:proofErr w:type="gram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"demo-</w:t>
      </w:r>
      <w:proofErr w:type="spellStart"/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munitFlow</w:t>
      </w:r>
      <w:proofErr w:type="spellEnd"/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</w:t>
      </w:r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/&gt;</w:t>
      </w:r>
    </w:p>
    <w:p w14:paraId="59BF28D3" w14:textId="77777777" w:rsidR="00FA51A7" w:rsidRPr="004F00D8" w:rsidRDefault="00FA51A7" w:rsidP="00FA51A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 w:cs="Courier New"/>
          <w:color w:val="000000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&lt;</w:t>
      </w:r>
      <w:proofErr w:type="spellStart"/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munit</w:t>
      </w:r>
      <w:proofErr w:type="gramStart"/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:assert</w:t>
      </w:r>
      <w:proofErr w:type="gramEnd"/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-on-equals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4F00D8">
        <w:rPr>
          <w:rStyle w:val="cm-attribute"/>
          <w:rFonts w:asciiTheme="majorHAnsi" w:hAnsiTheme="majorHAnsi" w:cs="Courier New"/>
          <w:color w:val="0000CC"/>
          <w:sz w:val="20"/>
          <w:szCs w:val="20"/>
        </w:rPr>
        <w:t>expectedValue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"#['Hallo World']"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4F00D8">
        <w:rPr>
          <w:rStyle w:val="cm-attribute"/>
          <w:rFonts w:asciiTheme="majorHAnsi" w:hAnsiTheme="majorHAnsi" w:cs="Courier New"/>
          <w:color w:val="0000CC"/>
          <w:sz w:val="20"/>
          <w:szCs w:val="20"/>
        </w:rPr>
        <w:t>actualValue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"#[payload]"</w:t>
      </w: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4F00D8">
        <w:rPr>
          <w:rStyle w:val="cm-attribute"/>
          <w:rFonts w:asciiTheme="majorHAnsi" w:hAnsiTheme="majorHAnsi" w:cs="Courier New"/>
          <w:color w:val="0000CC"/>
          <w:sz w:val="20"/>
          <w:szCs w:val="20"/>
        </w:rPr>
        <w:t>doc:name</w:t>
      </w:r>
      <w:proofErr w:type="spellEnd"/>
      <w:r w:rsidRPr="004F00D8">
        <w:rPr>
          <w:rFonts w:asciiTheme="majorHAnsi" w:hAnsiTheme="majorHAnsi" w:cs="Courier New"/>
          <w:color w:val="000000"/>
          <w:sz w:val="20"/>
          <w:szCs w:val="20"/>
        </w:rPr>
        <w:t>=</w:t>
      </w:r>
      <w:r w:rsidRPr="004F00D8">
        <w:rPr>
          <w:rStyle w:val="cm-string"/>
          <w:rFonts w:asciiTheme="majorHAnsi" w:hAnsiTheme="majorHAnsi" w:cs="Courier New"/>
          <w:color w:val="AA1111"/>
          <w:sz w:val="20"/>
          <w:szCs w:val="20"/>
        </w:rPr>
        <w:t>"Assert Equals"</w:t>
      </w:r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/&gt;</w:t>
      </w:r>
    </w:p>
    <w:p w14:paraId="158E13FA" w14:textId="77777777" w:rsidR="00FA51A7" w:rsidRPr="004F00D8" w:rsidRDefault="00FA51A7" w:rsidP="00FA51A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Theme="majorHAnsi" w:hAnsiTheme="majorHAnsi" w:cs="Courier New"/>
          <w:color w:val="000000"/>
          <w:sz w:val="20"/>
          <w:szCs w:val="20"/>
        </w:rPr>
      </w:pPr>
      <w:r w:rsidRPr="004F00D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&lt;/</w:t>
      </w:r>
      <w:proofErr w:type="spellStart"/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munit</w:t>
      </w:r>
      <w:proofErr w:type="gramStart"/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:test</w:t>
      </w:r>
      <w:proofErr w:type="spellEnd"/>
      <w:proofErr w:type="gramEnd"/>
      <w:r w:rsidRPr="004F00D8">
        <w:rPr>
          <w:rStyle w:val="cm-tag"/>
          <w:rFonts w:asciiTheme="majorHAnsi" w:hAnsiTheme="majorHAnsi" w:cs="Courier New"/>
          <w:color w:val="117700"/>
          <w:sz w:val="20"/>
          <w:szCs w:val="20"/>
        </w:rPr>
        <w:t>&gt;</w:t>
      </w:r>
    </w:p>
    <w:p w14:paraId="06A111D3" w14:textId="77777777" w:rsidR="00FA51A7" w:rsidRPr="004F00D8" w:rsidRDefault="00FA51A7" w:rsidP="00FA51A7">
      <w:pPr>
        <w:pStyle w:val="NormalWeb"/>
        <w:shd w:val="clear" w:color="auto" w:fill="FFFFFF"/>
        <w:spacing w:before="75" w:after="225"/>
        <w:rPr>
          <w:rFonts w:asciiTheme="majorHAnsi" w:hAnsiTheme="majorHAnsi"/>
          <w:color w:val="222635"/>
          <w:sz w:val="29"/>
          <w:szCs w:val="29"/>
        </w:rPr>
      </w:pPr>
      <w:r w:rsidRPr="004F00D8">
        <w:rPr>
          <w:rFonts w:asciiTheme="majorHAnsi" w:hAnsiTheme="majorHAnsi"/>
          <w:noProof/>
          <w:color w:val="222635"/>
          <w:sz w:val="29"/>
          <w:szCs w:val="29"/>
        </w:rPr>
        <w:lastRenderedPageBreak/>
        <w:drawing>
          <wp:inline distT="0" distB="0" distL="0" distR="0" wp14:anchorId="5508E37B" wp14:editId="510BC956">
            <wp:extent cx="6609715" cy="2030095"/>
            <wp:effectExtent l="0" t="0" r="635" b="8255"/>
            <wp:docPr id="7" name="Picture 7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titl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474B" w14:textId="77777777" w:rsidR="004809BB" w:rsidRPr="005D1D3D" w:rsidRDefault="004809BB" w:rsidP="00FA51A7">
      <w:pPr>
        <w:pStyle w:val="Heading2"/>
        <w:numPr>
          <w:ilvl w:val="0"/>
          <w:numId w:val="0"/>
        </w:numPr>
        <w:ind w:left="6570"/>
        <w:rPr>
          <w:rFonts w:cs="Arial"/>
          <w:b w:val="0"/>
          <w:szCs w:val="18"/>
        </w:rPr>
      </w:pPr>
    </w:p>
    <w:sectPr w:rsidR="004809BB" w:rsidRPr="005D1D3D" w:rsidSect="00406215">
      <w:footerReference w:type="default" r:id="rId32"/>
      <w:pgSz w:w="12240" w:h="15840"/>
      <w:pgMar w:top="1872" w:right="835" w:bottom="274" w:left="1166" w:header="0" w:footer="119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FB399" w14:textId="77777777" w:rsidR="005D1FB2" w:rsidRDefault="005D1FB2">
      <w:r>
        <w:separator/>
      </w:r>
    </w:p>
  </w:endnote>
  <w:endnote w:type="continuationSeparator" w:id="0">
    <w:p w14:paraId="11E21622" w14:textId="77777777" w:rsidR="005D1FB2" w:rsidRDefault="005D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78768" w14:textId="77777777" w:rsidR="00406215" w:rsidRDefault="004062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9C" w14:textId="10C3340E" w:rsidR="00EE76D2" w:rsidRDefault="00FA51A7" w:rsidP="00BB0EC4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b/>
        <w:color w:val="548DD4" w:themeColor="text2" w:themeTint="99"/>
        <w:sz w:val="14"/>
        <w:szCs w:val="14"/>
      </w:rPr>
    </w:pPr>
    <w:r>
      <w:rPr>
        <w:rFonts w:eastAsiaTheme="majorEastAsia" w:cs="Arial"/>
        <w:sz w:val="14"/>
        <w:szCs w:val="14"/>
      </w:rPr>
      <w:t>Implementation Document</w:t>
    </w:r>
  </w:p>
  <w:p w14:paraId="71B73F9D" w14:textId="5638E2CA" w:rsidR="00EE76D2" w:rsidRPr="00BB0EC4" w:rsidRDefault="00EE76D2" w:rsidP="00BB0EC4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sz w:val="14"/>
        <w:szCs w:val="14"/>
      </w:rPr>
    </w:pPr>
    <w:r>
      <w:rPr>
        <w:rFonts w:eastAsia="Times New Roman" w:cs="Arial"/>
        <w:sz w:val="14"/>
        <w:szCs w:val="14"/>
      </w:rPr>
      <w:t xml:space="preserve">Last update: </w:t>
    </w:r>
    <w:r>
      <w:rPr>
        <w:rFonts w:eastAsia="Times New Roman" w:cs="Arial"/>
        <w:sz w:val="14"/>
        <w:szCs w:val="14"/>
      </w:rPr>
      <w:fldChar w:fldCharType="begin"/>
    </w:r>
    <w:r>
      <w:rPr>
        <w:rFonts w:eastAsia="Times New Roman" w:cs="Arial"/>
        <w:sz w:val="14"/>
        <w:szCs w:val="14"/>
      </w:rPr>
      <w:instrText xml:space="preserve"> SAVEDATE  \@ "M/d/yyyy"  \* MERGEFORMAT </w:instrText>
    </w:r>
    <w:r>
      <w:rPr>
        <w:rFonts w:eastAsia="Times New Roman" w:cs="Arial"/>
        <w:sz w:val="14"/>
        <w:szCs w:val="14"/>
      </w:rPr>
      <w:fldChar w:fldCharType="separate"/>
    </w:r>
    <w:r w:rsidR="00FA51A7">
      <w:rPr>
        <w:rFonts w:eastAsia="Times New Roman" w:cs="Arial"/>
        <w:noProof/>
        <w:sz w:val="14"/>
        <w:szCs w:val="14"/>
      </w:rPr>
      <w:t>1/25/2019</w:t>
    </w:r>
    <w:r>
      <w:rPr>
        <w:rFonts w:eastAsia="Times New Roman" w:cs="Arial"/>
        <w:sz w:val="14"/>
        <w:szCs w:val="14"/>
      </w:rPr>
      <w:fldChar w:fldCharType="end"/>
    </w:r>
    <w:r>
      <w:rPr>
        <w:rFonts w:eastAsia="Times New Roman" w:cs="Arial"/>
        <w:sz w:val="14"/>
        <w:szCs w:val="14"/>
      </w:rPr>
      <w:ptab w:relativeTo="margin" w:alignment="right" w:leader="none"/>
    </w:r>
    <w:r>
      <w:rPr>
        <w:rFonts w:eastAsia="Times New Roman" w:cs="Arial"/>
        <w:sz w:val="14"/>
        <w:szCs w:val="14"/>
      </w:rPr>
      <w:t>Template-Release 2016-11</w:t>
    </w:r>
  </w:p>
  <w:p w14:paraId="71B73F9E" w14:textId="77777777" w:rsidR="00EE76D2" w:rsidRPr="007D25EE" w:rsidRDefault="00EE76D2" w:rsidP="007D25EE">
    <w:pPr>
      <w:pStyle w:val="Footer"/>
      <w:pBdr>
        <w:top w:val="thinThickSmallGap" w:sz="24" w:space="1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7D25EE">
      <w:rPr>
        <w:rFonts w:eastAsiaTheme="majorEastAsia" w:cs="Arial"/>
        <w:sz w:val="14"/>
        <w:szCs w:val="14"/>
      </w:rPr>
      <w:t>Proprietary and Confidential</w:t>
    </w:r>
    <w:r w:rsidRPr="007D25EE">
      <w:rPr>
        <w:rFonts w:eastAsiaTheme="majorEastAsia" w:cs="Arial"/>
        <w:sz w:val="14"/>
        <w:szCs w:val="14"/>
      </w:rPr>
      <w:ptab w:relativeTo="margin" w:alignment="right" w:leader="none"/>
    </w:r>
    <w:r w:rsidRPr="007D25EE">
      <w:rPr>
        <w:rFonts w:eastAsiaTheme="majorEastAsia" w:cs="Arial"/>
        <w:sz w:val="14"/>
        <w:szCs w:val="14"/>
      </w:rPr>
      <w:t xml:space="preserve">Page </w:t>
    </w:r>
    <w:r w:rsidRPr="007D25EE">
      <w:rPr>
        <w:rFonts w:eastAsiaTheme="minorEastAsia" w:cs="Arial"/>
        <w:sz w:val="14"/>
        <w:szCs w:val="14"/>
      </w:rPr>
      <w:fldChar w:fldCharType="begin"/>
    </w:r>
    <w:r w:rsidRPr="007D25EE">
      <w:rPr>
        <w:rFonts w:cs="Arial"/>
        <w:sz w:val="14"/>
        <w:szCs w:val="14"/>
      </w:rPr>
      <w:instrText xml:space="preserve"> PAGE   \* MERGEFORMAT </w:instrText>
    </w:r>
    <w:r w:rsidRPr="007D25EE">
      <w:rPr>
        <w:rFonts w:eastAsiaTheme="minorEastAsia" w:cs="Arial"/>
        <w:sz w:val="14"/>
        <w:szCs w:val="14"/>
      </w:rPr>
      <w:fldChar w:fldCharType="separate"/>
    </w:r>
    <w:r w:rsidR="00406215" w:rsidRPr="00406215">
      <w:rPr>
        <w:rFonts w:eastAsiaTheme="majorEastAsia" w:cs="Arial"/>
        <w:noProof/>
        <w:sz w:val="14"/>
        <w:szCs w:val="14"/>
      </w:rPr>
      <w:t>1</w:t>
    </w:r>
    <w:r w:rsidRPr="007D25EE">
      <w:rPr>
        <w:rFonts w:eastAsiaTheme="majorEastAsia" w:cs="Arial"/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6DB0C" w14:textId="77777777" w:rsidR="00406215" w:rsidRDefault="0040621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86B82" w14:textId="77777777" w:rsidR="00FA51A7" w:rsidRDefault="00FA51A7" w:rsidP="00FA51A7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70"/>
      </w:tabs>
      <w:spacing w:line="300" w:lineRule="exact"/>
      <w:rPr>
        <w:rFonts w:eastAsiaTheme="majorEastAsia" w:cs="Arial"/>
        <w:b/>
        <w:color w:val="548DD4" w:themeColor="text2" w:themeTint="99"/>
        <w:sz w:val="14"/>
        <w:szCs w:val="14"/>
      </w:rPr>
    </w:pPr>
    <w:r>
      <w:rPr>
        <w:rFonts w:eastAsiaTheme="majorEastAsia" w:cs="Arial"/>
        <w:sz w:val="14"/>
        <w:szCs w:val="14"/>
      </w:rPr>
      <w:t>Implementation Document</w:t>
    </w:r>
  </w:p>
  <w:p w14:paraId="71B73FA2" w14:textId="77777777" w:rsidR="00EE76D2" w:rsidRPr="007D25EE" w:rsidRDefault="00EE76D2" w:rsidP="007D25EE">
    <w:pPr>
      <w:pStyle w:val="Footer"/>
      <w:pBdr>
        <w:top w:val="thinThickSmallGap" w:sz="24" w:space="1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7D25EE">
      <w:rPr>
        <w:rFonts w:eastAsiaTheme="majorEastAsia" w:cs="Arial"/>
        <w:sz w:val="14"/>
        <w:szCs w:val="14"/>
      </w:rPr>
      <w:t>Proprietary and Confidential</w:t>
    </w:r>
    <w:r w:rsidRPr="007D25EE">
      <w:rPr>
        <w:rFonts w:eastAsiaTheme="majorEastAsia" w:cs="Arial"/>
        <w:sz w:val="14"/>
        <w:szCs w:val="14"/>
      </w:rPr>
      <w:ptab w:relativeTo="margin" w:alignment="right" w:leader="none"/>
    </w:r>
    <w:r w:rsidRPr="007D25EE">
      <w:rPr>
        <w:rFonts w:eastAsiaTheme="majorEastAsia" w:cs="Arial"/>
        <w:sz w:val="14"/>
        <w:szCs w:val="14"/>
      </w:rPr>
      <w:t xml:space="preserve">Page </w:t>
    </w:r>
    <w:r w:rsidRPr="007D25EE">
      <w:rPr>
        <w:rFonts w:eastAsiaTheme="minorEastAsia" w:cs="Arial"/>
        <w:sz w:val="14"/>
        <w:szCs w:val="14"/>
      </w:rPr>
      <w:fldChar w:fldCharType="begin"/>
    </w:r>
    <w:r w:rsidRPr="007D25EE">
      <w:rPr>
        <w:rFonts w:cs="Arial"/>
        <w:sz w:val="14"/>
        <w:szCs w:val="14"/>
      </w:rPr>
      <w:instrText xml:space="preserve"> PAGE   \* MERGEFORMAT </w:instrText>
    </w:r>
    <w:r w:rsidRPr="007D25EE">
      <w:rPr>
        <w:rFonts w:eastAsiaTheme="minorEastAsia" w:cs="Arial"/>
        <w:sz w:val="14"/>
        <w:szCs w:val="14"/>
      </w:rPr>
      <w:fldChar w:fldCharType="separate"/>
    </w:r>
    <w:r w:rsidR="00406215" w:rsidRPr="00406215">
      <w:rPr>
        <w:rFonts w:eastAsiaTheme="majorEastAsia" w:cs="Arial"/>
        <w:noProof/>
        <w:sz w:val="14"/>
        <w:szCs w:val="14"/>
      </w:rPr>
      <w:t>2</w:t>
    </w:r>
    <w:r w:rsidRPr="007D25EE">
      <w:rPr>
        <w:rFonts w:eastAsiaTheme="majorEastAsia" w:cs="Arial"/>
        <w:noProof/>
        <w:sz w:val="14"/>
        <w:szCs w:val="1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A3" w14:textId="36A0FEA1" w:rsidR="00EE76D2" w:rsidRPr="002F4CC9" w:rsidRDefault="00EE76D2" w:rsidP="00D631E0">
    <w:pPr>
      <w:pStyle w:val="Footer"/>
      <w:pBdr>
        <w:top w:val="thinThickSmallGap" w:sz="24" w:space="0" w:color="622423" w:themeColor="accent2" w:themeShade="7F"/>
      </w:pBdr>
      <w:spacing w:line="300" w:lineRule="exact"/>
      <w:rPr>
        <w:rFonts w:eastAsiaTheme="majorEastAsia" w:cs="Arial"/>
        <w:b/>
        <w:color w:val="365F91" w:themeColor="accent1" w:themeShade="BF"/>
        <w:sz w:val="14"/>
        <w:szCs w:val="14"/>
      </w:rPr>
    </w:pPr>
    <w:r>
      <w:rPr>
        <w:rFonts w:eastAsiaTheme="majorEastAsia" w:cs="Arial"/>
        <w:sz w:val="14"/>
        <w:szCs w:val="14"/>
      </w:rPr>
      <w:fldChar w:fldCharType="begin"/>
    </w:r>
    <w:r>
      <w:rPr>
        <w:rFonts w:eastAsiaTheme="majorEastAsia" w:cs="Arial"/>
        <w:sz w:val="14"/>
        <w:szCs w:val="14"/>
      </w:rPr>
      <w:instrText xml:space="preserve"> TITLE   \* MERGEFORMAT </w:instrText>
    </w:r>
    <w:r>
      <w:rPr>
        <w:rFonts w:eastAsiaTheme="majorEastAsia" w:cs="Arial"/>
        <w:sz w:val="14"/>
        <w:szCs w:val="14"/>
      </w:rPr>
      <w:fldChar w:fldCharType="separate"/>
    </w:r>
    <w:r w:rsidR="00406215" w:rsidRPr="00406215">
      <w:rPr>
        <w:rFonts w:eastAsiaTheme="majorEastAsia" w:cs="Arial"/>
        <w:sz w:val="14"/>
        <w:szCs w:val="14"/>
      </w:rPr>
      <w:t>Implementation Document</w:t>
    </w:r>
    <w:r>
      <w:rPr>
        <w:rFonts w:eastAsiaTheme="majorEastAsia" w:cs="Arial"/>
        <w:sz w:val="14"/>
        <w:szCs w:val="14"/>
      </w:rPr>
      <w:fldChar w:fldCharType="end"/>
    </w:r>
  </w:p>
  <w:p w14:paraId="71B73FA4" w14:textId="77777777" w:rsidR="00EE76D2" w:rsidRPr="00D631E0" w:rsidRDefault="00EE76D2" w:rsidP="00D631E0">
    <w:pPr>
      <w:pStyle w:val="Footer"/>
      <w:pBdr>
        <w:top w:val="thinThickSmallGap" w:sz="24" w:space="0" w:color="622423" w:themeColor="accent2" w:themeShade="7F"/>
      </w:pBdr>
      <w:spacing w:line="300" w:lineRule="exact"/>
      <w:rPr>
        <w:rFonts w:eastAsiaTheme="majorEastAsia" w:cs="Arial"/>
        <w:sz w:val="14"/>
        <w:szCs w:val="14"/>
      </w:rPr>
    </w:pPr>
    <w:r w:rsidRPr="00D631E0">
      <w:rPr>
        <w:rFonts w:eastAsiaTheme="majorEastAsia" w:cs="Arial"/>
        <w:sz w:val="14"/>
        <w:szCs w:val="14"/>
      </w:rPr>
      <w:t>Proprietary and Confidential</w:t>
    </w:r>
    <w:r w:rsidRPr="00D631E0">
      <w:rPr>
        <w:rFonts w:eastAsiaTheme="majorEastAsia" w:cs="Arial"/>
        <w:sz w:val="14"/>
        <w:szCs w:val="14"/>
      </w:rPr>
      <w:ptab w:relativeTo="margin" w:alignment="right" w:leader="none"/>
    </w:r>
    <w:r w:rsidRPr="00D631E0">
      <w:rPr>
        <w:rFonts w:eastAsiaTheme="majorEastAsia" w:cs="Arial"/>
        <w:sz w:val="14"/>
        <w:szCs w:val="14"/>
      </w:rPr>
      <w:t xml:space="preserve">Page </w:t>
    </w:r>
    <w:r w:rsidRPr="00D631E0">
      <w:rPr>
        <w:rFonts w:eastAsiaTheme="minorEastAsia" w:cs="Arial"/>
        <w:sz w:val="14"/>
        <w:szCs w:val="14"/>
      </w:rPr>
      <w:fldChar w:fldCharType="begin"/>
    </w:r>
    <w:r w:rsidRPr="00D631E0">
      <w:rPr>
        <w:rFonts w:cs="Arial"/>
        <w:sz w:val="14"/>
        <w:szCs w:val="14"/>
      </w:rPr>
      <w:instrText xml:space="preserve"> PAGE   \* MERGEFORMAT </w:instrText>
    </w:r>
    <w:r w:rsidRPr="00D631E0">
      <w:rPr>
        <w:rFonts w:eastAsiaTheme="minorEastAsia" w:cs="Arial"/>
        <w:sz w:val="14"/>
        <w:szCs w:val="14"/>
      </w:rPr>
      <w:fldChar w:fldCharType="separate"/>
    </w:r>
    <w:r w:rsidR="00406215" w:rsidRPr="00406215">
      <w:rPr>
        <w:rFonts w:eastAsiaTheme="majorEastAsia" w:cs="Arial"/>
        <w:noProof/>
        <w:sz w:val="14"/>
        <w:szCs w:val="14"/>
      </w:rPr>
      <w:t>8</w:t>
    </w:r>
    <w:r w:rsidRPr="00D631E0">
      <w:rPr>
        <w:rFonts w:eastAsiaTheme="majorEastAsia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DD2D0" w14:textId="77777777" w:rsidR="005D1FB2" w:rsidRDefault="005D1FB2">
      <w:r>
        <w:separator/>
      </w:r>
    </w:p>
  </w:footnote>
  <w:footnote w:type="continuationSeparator" w:id="0">
    <w:p w14:paraId="5DBDD0CC" w14:textId="77777777" w:rsidR="005D1FB2" w:rsidRDefault="005D1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3CCF9" w14:textId="77777777" w:rsidR="00406215" w:rsidRDefault="004062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3F9A" w14:textId="77777777" w:rsidR="00EE76D2" w:rsidRDefault="00EE76D2">
    <w:pPr>
      <w:spacing w:line="200" w:lineRule="exact"/>
      <w:rPr>
        <w:sz w:val="20"/>
        <w:szCs w:val="20"/>
      </w:rPr>
    </w:pPr>
    <w:bookmarkStart w:id="0" w:name="_GoBack"/>
    <w:r>
      <w:rPr>
        <w:noProof/>
      </w:rPr>
      <w:drawing>
        <wp:anchor distT="0" distB="0" distL="114300" distR="114300" simplePos="0" relativeHeight="503315415" behindDoc="1" locked="0" layoutInCell="1" allowOverlap="1" wp14:anchorId="71B73FA5" wp14:editId="71B73FA6">
          <wp:simplePos x="0" y="0"/>
          <wp:positionH relativeFrom="page">
            <wp:posOffset>725170</wp:posOffset>
          </wp:positionH>
          <wp:positionV relativeFrom="page">
            <wp:posOffset>361950</wp:posOffset>
          </wp:positionV>
          <wp:extent cx="1600200" cy="575945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315417" behindDoc="1" locked="0" layoutInCell="1" allowOverlap="1" wp14:anchorId="71B73FA7" wp14:editId="71B73FA8">
              <wp:simplePos x="0" y="0"/>
              <wp:positionH relativeFrom="page">
                <wp:posOffset>1210310</wp:posOffset>
              </wp:positionH>
              <wp:positionV relativeFrom="page">
                <wp:posOffset>1071245</wp:posOffset>
              </wp:positionV>
              <wp:extent cx="6047105" cy="1270"/>
              <wp:effectExtent l="10160" t="13970" r="10160" b="38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7105" cy="1270"/>
                        <a:chOff x="1906" y="1687"/>
                        <a:chExt cx="9523" cy="2"/>
                      </a:xfrm>
                    </wpg:grpSpPr>
                    <wps:wsp>
                      <wps:cNvPr id="2" name="Freeform 26"/>
                      <wps:cNvSpPr>
                        <a:spLocks/>
                      </wps:cNvSpPr>
                      <wps:spPr bwMode="auto">
                        <a:xfrm>
                          <a:off x="1906" y="1687"/>
                          <a:ext cx="9523" cy="2"/>
                        </a:xfrm>
                        <a:custGeom>
                          <a:avLst/>
                          <a:gdLst>
                            <a:gd name="T0" fmla="+- 0 1906 1906"/>
                            <a:gd name="T1" fmla="*/ T0 w 9523"/>
                            <a:gd name="T2" fmla="+- 0 11429 1906"/>
                            <a:gd name="T3" fmla="*/ T2 w 9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3">
                              <a:moveTo>
                                <a:pt x="0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95.3pt;margin-top:84.35pt;width:476.15pt;height:.1pt;z-index:-1063;mso-position-horizontal-relative:page;mso-position-vertical-relative:page" coordorigin="1906,1687" coordsize="95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">
              <v:shape id="Freeform 26" o:spid="_x0000_s1027" style="position:absolute;left:1906;top:1687;width:9523;height:2;visibility:visible;mso-wrap-style:square;v-text-anchor:top" coordsize="9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j6MUA&#10;AADaAAAADwAAAGRycy9kb3ducmV2LnhtbESPQWvCQBSE74L/YXmCF6mbelAbXcUqFqGgNlXQ2yP7&#10;TILZtyG71fTfdwuCx2FmvmGm88aU4ka1KywreO1HIIhTqwvOFBy+1y9jEM4jaywtk4JfcjCftVtT&#10;jLW98xfdEp+JAGEXo4Lc+yqW0qU5GXR9WxEH72Jrgz7IOpO6xnuAm1IOomgoDRYcFnKsaJlTek1+&#10;jILPs36LVh89U22G5Wm0P25377qnVLfTLCYgPDX+GX60N1rBAP6vhBs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PoxQAAANoAAAAPAAAAAAAAAAAAAAAAAJgCAABkcnMv&#10;ZG93bnJldi54bWxQSwUGAAAAAAQABAD1AAAAigMAAAAA&#10;" path="m,l9523,e" filled="f" strokeweight=".72pt">
                <v:path arrowok="t" o:connecttype="custom" o:connectlocs="0,0;9523,0" o:connectangles="0,0"/>
              </v:shape>
              <w10:wrap anchorx="page" anchory="page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A08F7" w14:textId="77777777" w:rsidR="00406215" w:rsidRDefault="004062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44E"/>
    <w:multiLevelType w:val="hybridMultilevel"/>
    <w:tmpl w:val="876C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02C18"/>
    <w:multiLevelType w:val="hybridMultilevel"/>
    <w:tmpl w:val="B8ECB4B0"/>
    <w:lvl w:ilvl="0" w:tplc="35266C2A">
      <w:start w:val="1"/>
      <w:numFmt w:val="decimal"/>
      <w:pStyle w:val="O-BodyText3NL"/>
      <w:lvlText w:val="%1."/>
      <w:lvlJc w:val="left"/>
      <w:pPr>
        <w:ind w:left="21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C5C67AE"/>
    <w:multiLevelType w:val="multilevel"/>
    <w:tmpl w:val="108065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Arial" w:hAnsi="Arial" w:hint="default"/>
        <w:b/>
        <w:i w:val="0"/>
        <w:color w:val="000000"/>
        <w:sz w:val="28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000000"/>
        <w:sz w:val="22"/>
      </w:rPr>
    </w:lvl>
    <w:lvl w:ilvl="2">
      <w:start w:val="1"/>
      <w:numFmt w:val="decimal"/>
      <w:lvlText w:val="%1.%2.%3"/>
      <w:lvlJc w:val="left"/>
      <w:pPr>
        <w:tabs>
          <w:tab w:val="num" w:pos="3040"/>
        </w:tabs>
        <w:ind w:left="3040" w:hanging="880"/>
      </w:pPr>
      <w:rPr>
        <w:rFonts w:ascii="Arial" w:hAnsi="Arial" w:hint="default"/>
        <w:b/>
        <w:i w:val="0"/>
        <w:color w:val="00000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color w:val="00000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80"/>
        </w:tabs>
        <w:ind w:left="1280" w:hanging="1280"/>
      </w:pPr>
      <w:rPr>
        <w:rFonts w:ascii="Arial" w:hAnsi="Arial" w:hint="default"/>
        <w:b/>
        <w:i w:val="0"/>
        <w:color w:val="00000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80"/>
        </w:tabs>
        <w:ind w:left="1480" w:hanging="1480"/>
      </w:pPr>
      <w:rPr>
        <w:rFonts w:ascii="Arial" w:hAnsi="Arial" w:hint="default"/>
        <w:b/>
        <w:i/>
        <w:color w:val="00000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ascii="Arial" w:hAnsi="Arial" w:hint="default"/>
        <w:b w:val="0"/>
        <w:i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80"/>
        </w:tabs>
        <w:ind w:left="1880" w:hanging="1880"/>
      </w:pPr>
      <w:rPr>
        <w:rFonts w:ascii="Arial" w:hAnsi="Arial" w:hint="default"/>
        <w:b w:val="0"/>
        <w:i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2080"/>
        </w:tabs>
        <w:ind w:left="2080" w:hanging="2080"/>
      </w:pPr>
      <w:rPr>
        <w:rFonts w:ascii="Arial" w:hAnsi="Arial" w:hint="default"/>
        <w:b w:val="0"/>
        <w:i/>
        <w:color w:val="000000"/>
        <w:sz w:val="22"/>
      </w:rPr>
    </w:lvl>
  </w:abstractNum>
  <w:abstractNum w:abstractNumId="3">
    <w:nsid w:val="3D8318E1"/>
    <w:multiLevelType w:val="hybridMultilevel"/>
    <w:tmpl w:val="4B7E7522"/>
    <w:lvl w:ilvl="0" w:tplc="22206ED0">
      <w:start w:val="1"/>
      <w:numFmt w:val="decimal"/>
      <w:pStyle w:val="O-BodyText2NL"/>
      <w:lvlText w:val="%1."/>
      <w:lvlJc w:val="left"/>
      <w:pPr>
        <w:ind w:left="2016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4">
    <w:nsid w:val="4BB22A34"/>
    <w:multiLevelType w:val="multilevel"/>
    <w:tmpl w:val="A1D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66A28"/>
    <w:multiLevelType w:val="multilevel"/>
    <w:tmpl w:val="76E6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7A03F3"/>
    <w:multiLevelType w:val="hybridMultilevel"/>
    <w:tmpl w:val="E81C3936"/>
    <w:lvl w:ilvl="0" w:tplc="CD62CCC8">
      <w:start w:val="1"/>
      <w:numFmt w:val="bullet"/>
      <w:pStyle w:val="O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17F1386"/>
    <w:multiLevelType w:val="multilevel"/>
    <w:tmpl w:val="CA967E2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>
      <w:start w:val="1"/>
      <w:numFmt w:val="decimal"/>
      <w:pStyle w:val="Heading2"/>
      <w:isLgl/>
      <w:lvlText w:val="%1.%2."/>
      <w:lvlJc w:val="left"/>
      <w:pPr>
        <w:ind w:left="6570" w:hanging="720"/>
      </w:pPr>
      <w:rPr>
        <w:rFonts w:hint="default"/>
      </w:rPr>
    </w:lvl>
    <w:lvl w:ilvl="2">
      <w:start w:val="1"/>
      <w:numFmt w:val="decimal"/>
      <w:pStyle w:val="O-Heading3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O-BodyText4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6BA56D15"/>
    <w:multiLevelType w:val="hybridMultilevel"/>
    <w:tmpl w:val="5D8E9926"/>
    <w:lvl w:ilvl="0" w:tplc="B48603A4">
      <w:start w:val="1"/>
      <w:numFmt w:val="bullet"/>
      <w:pStyle w:val="O-BodyText3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9">
    <w:nsid w:val="79754A0B"/>
    <w:multiLevelType w:val="hybridMultilevel"/>
    <w:tmpl w:val="E7346A4C"/>
    <w:lvl w:ilvl="0" w:tplc="D88E5CCA">
      <w:start w:val="1"/>
      <w:numFmt w:val="bullet"/>
      <w:pStyle w:val="O-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2169E3"/>
    <w:multiLevelType w:val="hybridMultilevel"/>
    <w:tmpl w:val="ED4E7CAA"/>
    <w:lvl w:ilvl="0" w:tplc="F46A0858">
      <w:start w:val="1"/>
      <w:numFmt w:val="bullet"/>
      <w:pStyle w:val="O-Bullet2"/>
      <w:lvlText w:val=""/>
      <w:lvlJc w:val="left"/>
      <w:pPr>
        <w:ind w:left="20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D3"/>
    <w:rsid w:val="00002001"/>
    <w:rsid w:val="00006D54"/>
    <w:rsid w:val="0000722F"/>
    <w:rsid w:val="00014526"/>
    <w:rsid w:val="00015486"/>
    <w:rsid w:val="0001587F"/>
    <w:rsid w:val="000237EE"/>
    <w:rsid w:val="000247DA"/>
    <w:rsid w:val="000265F1"/>
    <w:rsid w:val="00027F42"/>
    <w:rsid w:val="00035F95"/>
    <w:rsid w:val="0003701C"/>
    <w:rsid w:val="00040D69"/>
    <w:rsid w:val="00043734"/>
    <w:rsid w:val="000439B7"/>
    <w:rsid w:val="00047CDD"/>
    <w:rsid w:val="00047DAA"/>
    <w:rsid w:val="0006125F"/>
    <w:rsid w:val="00061613"/>
    <w:rsid w:val="00061A1C"/>
    <w:rsid w:val="0006275B"/>
    <w:rsid w:val="000628EC"/>
    <w:rsid w:val="00085F21"/>
    <w:rsid w:val="0009150B"/>
    <w:rsid w:val="000A5D1C"/>
    <w:rsid w:val="000B012B"/>
    <w:rsid w:val="000B02BA"/>
    <w:rsid w:val="000B20F8"/>
    <w:rsid w:val="000C5D54"/>
    <w:rsid w:val="000D6E21"/>
    <w:rsid w:val="000D79CF"/>
    <w:rsid w:val="000E2D5B"/>
    <w:rsid w:val="000E4ECE"/>
    <w:rsid w:val="000E6E05"/>
    <w:rsid w:val="000F29C8"/>
    <w:rsid w:val="00100702"/>
    <w:rsid w:val="00100852"/>
    <w:rsid w:val="00103D32"/>
    <w:rsid w:val="001067C7"/>
    <w:rsid w:val="00107BC7"/>
    <w:rsid w:val="00121F0D"/>
    <w:rsid w:val="00125CE0"/>
    <w:rsid w:val="00143D47"/>
    <w:rsid w:val="0014557B"/>
    <w:rsid w:val="00146B38"/>
    <w:rsid w:val="00154171"/>
    <w:rsid w:val="001651F4"/>
    <w:rsid w:val="00175DBC"/>
    <w:rsid w:val="0017784B"/>
    <w:rsid w:val="00180DC6"/>
    <w:rsid w:val="001825C6"/>
    <w:rsid w:val="00183B37"/>
    <w:rsid w:val="0018747A"/>
    <w:rsid w:val="001874EC"/>
    <w:rsid w:val="0019250C"/>
    <w:rsid w:val="00194226"/>
    <w:rsid w:val="00196D00"/>
    <w:rsid w:val="001A1681"/>
    <w:rsid w:val="001A486F"/>
    <w:rsid w:val="001A7979"/>
    <w:rsid w:val="001B5B34"/>
    <w:rsid w:val="001C0872"/>
    <w:rsid w:val="001C56AA"/>
    <w:rsid w:val="001D4BAA"/>
    <w:rsid w:val="001D7661"/>
    <w:rsid w:val="001E0180"/>
    <w:rsid w:val="001E27A6"/>
    <w:rsid w:val="001E3149"/>
    <w:rsid w:val="001E73F2"/>
    <w:rsid w:val="00202D29"/>
    <w:rsid w:val="0020381B"/>
    <w:rsid w:val="00205249"/>
    <w:rsid w:val="002075BE"/>
    <w:rsid w:val="002113F7"/>
    <w:rsid w:val="00215CC3"/>
    <w:rsid w:val="0022460B"/>
    <w:rsid w:val="0023033F"/>
    <w:rsid w:val="00230888"/>
    <w:rsid w:val="00230CFA"/>
    <w:rsid w:val="002365DA"/>
    <w:rsid w:val="00250FF3"/>
    <w:rsid w:val="002546B6"/>
    <w:rsid w:val="002605B4"/>
    <w:rsid w:val="00261BCA"/>
    <w:rsid w:val="00264783"/>
    <w:rsid w:val="00270EA5"/>
    <w:rsid w:val="00274329"/>
    <w:rsid w:val="0027779D"/>
    <w:rsid w:val="00280038"/>
    <w:rsid w:val="00282CB3"/>
    <w:rsid w:val="0028310B"/>
    <w:rsid w:val="00286BFC"/>
    <w:rsid w:val="00286CD7"/>
    <w:rsid w:val="0028705D"/>
    <w:rsid w:val="00292CBE"/>
    <w:rsid w:val="00294576"/>
    <w:rsid w:val="002A27EF"/>
    <w:rsid w:val="002A5002"/>
    <w:rsid w:val="002A6795"/>
    <w:rsid w:val="002B19A7"/>
    <w:rsid w:val="002B4198"/>
    <w:rsid w:val="002B425E"/>
    <w:rsid w:val="002B7103"/>
    <w:rsid w:val="002C1271"/>
    <w:rsid w:val="002C1E4E"/>
    <w:rsid w:val="002C3B79"/>
    <w:rsid w:val="002D191B"/>
    <w:rsid w:val="002D24FA"/>
    <w:rsid w:val="002D26B1"/>
    <w:rsid w:val="002D2845"/>
    <w:rsid w:val="002E6D7F"/>
    <w:rsid w:val="002F1009"/>
    <w:rsid w:val="002F4CC9"/>
    <w:rsid w:val="002F4E6C"/>
    <w:rsid w:val="002F5EA3"/>
    <w:rsid w:val="002F5F78"/>
    <w:rsid w:val="003015C1"/>
    <w:rsid w:val="0030185B"/>
    <w:rsid w:val="003124D5"/>
    <w:rsid w:val="00312EFD"/>
    <w:rsid w:val="00313131"/>
    <w:rsid w:val="003148C4"/>
    <w:rsid w:val="003157EE"/>
    <w:rsid w:val="0032273B"/>
    <w:rsid w:val="00323F62"/>
    <w:rsid w:val="0033181C"/>
    <w:rsid w:val="00335DF3"/>
    <w:rsid w:val="00337C6F"/>
    <w:rsid w:val="003404F8"/>
    <w:rsid w:val="003417CF"/>
    <w:rsid w:val="0034513D"/>
    <w:rsid w:val="003475CF"/>
    <w:rsid w:val="003476B8"/>
    <w:rsid w:val="003479A1"/>
    <w:rsid w:val="00351193"/>
    <w:rsid w:val="00351BB0"/>
    <w:rsid w:val="003521F9"/>
    <w:rsid w:val="0035737F"/>
    <w:rsid w:val="003635A2"/>
    <w:rsid w:val="003735F0"/>
    <w:rsid w:val="00374033"/>
    <w:rsid w:val="00375040"/>
    <w:rsid w:val="00382CCE"/>
    <w:rsid w:val="00387563"/>
    <w:rsid w:val="0039137E"/>
    <w:rsid w:val="00394978"/>
    <w:rsid w:val="003949B0"/>
    <w:rsid w:val="003A1962"/>
    <w:rsid w:val="003A5814"/>
    <w:rsid w:val="003B3652"/>
    <w:rsid w:val="003B50E8"/>
    <w:rsid w:val="003C121E"/>
    <w:rsid w:val="003C157C"/>
    <w:rsid w:val="003D296A"/>
    <w:rsid w:val="003D4F0A"/>
    <w:rsid w:val="003D4FB9"/>
    <w:rsid w:val="003E4961"/>
    <w:rsid w:val="003F1382"/>
    <w:rsid w:val="003F2C9A"/>
    <w:rsid w:val="003F7076"/>
    <w:rsid w:val="00406215"/>
    <w:rsid w:val="00412B8D"/>
    <w:rsid w:val="004135A4"/>
    <w:rsid w:val="00414435"/>
    <w:rsid w:val="00415BDC"/>
    <w:rsid w:val="004215D5"/>
    <w:rsid w:val="0042327C"/>
    <w:rsid w:val="00423406"/>
    <w:rsid w:val="004259E0"/>
    <w:rsid w:val="004301AA"/>
    <w:rsid w:val="00435B1F"/>
    <w:rsid w:val="00437606"/>
    <w:rsid w:val="004379A0"/>
    <w:rsid w:val="00442964"/>
    <w:rsid w:val="004536E1"/>
    <w:rsid w:val="004538CE"/>
    <w:rsid w:val="00457164"/>
    <w:rsid w:val="0046537A"/>
    <w:rsid w:val="00466924"/>
    <w:rsid w:val="00472EF8"/>
    <w:rsid w:val="004809BB"/>
    <w:rsid w:val="00482607"/>
    <w:rsid w:val="004831A5"/>
    <w:rsid w:val="00490E97"/>
    <w:rsid w:val="00493BD7"/>
    <w:rsid w:val="00497CC3"/>
    <w:rsid w:val="00497E42"/>
    <w:rsid w:val="00497E8B"/>
    <w:rsid w:val="004A0DE7"/>
    <w:rsid w:val="004A5EEC"/>
    <w:rsid w:val="004A63DB"/>
    <w:rsid w:val="004A6958"/>
    <w:rsid w:val="004A716F"/>
    <w:rsid w:val="004B1E59"/>
    <w:rsid w:val="004B20FB"/>
    <w:rsid w:val="004B3509"/>
    <w:rsid w:val="004B3E43"/>
    <w:rsid w:val="004B7862"/>
    <w:rsid w:val="004C0FFB"/>
    <w:rsid w:val="004C35D8"/>
    <w:rsid w:val="004C5071"/>
    <w:rsid w:val="004C5468"/>
    <w:rsid w:val="004D1DFF"/>
    <w:rsid w:val="004D401D"/>
    <w:rsid w:val="004D75A2"/>
    <w:rsid w:val="004E0E50"/>
    <w:rsid w:val="004E626E"/>
    <w:rsid w:val="004E78E6"/>
    <w:rsid w:val="004E7B22"/>
    <w:rsid w:val="004F2A37"/>
    <w:rsid w:val="004F2FE3"/>
    <w:rsid w:val="005124C3"/>
    <w:rsid w:val="005128BE"/>
    <w:rsid w:val="005135A2"/>
    <w:rsid w:val="005155F1"/>
    <w:rsid w:val="00517881"/>
    <w:rsid w:val="00517FEA"/>
    <w:rsid w:val="005254BA"/>
    <w:rsid w:val="00525968"/>
    <w:rsid w:val="005275A3"/>
    <w:rsid w:val="00532FC3"/>
    <w:rsid w:val="00534DDD"/>
    <w:rsid w:val="00546A16"/>
    <w:rsid w:val="00557584"/>
    <w:rsid w:val="00561C94"/>
    <w:rsid w:val="00562CB2"/>
    <w:rsid w:val="00570A6A"/>
    <w:rsid w:val="00572E9D"/>
    <w:rsid w:val="0057344C"/>
    <w:rsid w:val="005739B6"/>
    <w:rsid w:val="00574E0F"/>
    <w:rsid w:val="00590482"/>
    <w:rsid w:val="005963EB"/>
    <w:rsid w:val="005974D6"/>
    <w:rsid w:val="005A03CD"/>
    <w:rsid w:val="005A1A79"/>
    <w:rsid w:val="005A467C"/>
    <w:rsid w:val="005A5F32"/>
    <w:rsid w:val="005B05EB"/>
    <w:rsid w:val="005C19D5"/>
    <w:rsid w:val="005C4029"/>
    <w:rsid w:val="005C5BA9"/>
    <w:rsid w:val="005D1D3D"/>
    <w:rsid w:val="005D1FB2"/>
    <w:rsid w:val="005D30F9"/>
    <w:rsid w:val="005D37DF"/>
    <w:rsid w:val="005D56FB"/>
    <w:rsid w:val="005E47B3"/>
    <w:rsid w:val="005E48FA"/>
    <w:rsid w:val="005E7722"/>
    <w:rsid w:val="005F2638"/>
    <w:rsid w:val="0060630A"/>
    <w:rsid w:val="0060655A"/>
    <w:rsid w:val="00606870"/>
    <w:rsid w:val="006139E0"/>
    <w:rsid w:val="00614C8C"/>
    <w:rsid w:val="006171ED"/>
    <w:rsid w:val="006173E0"/>
    <w:rsid w:val="00617948"/>
    <w:rsid w:val="006244EC"/>
    <w:rsid w:val="00625522"/>
    <w:rsid w:val="00626E55"/>
    <w:rsid w:val="0063392C"/>
    <w:rsid w:val="0063683C"/>
    <w:rsid w:val="00640401"/>
    <w:rsid w:val="006467D6"/>
    <w:rsid w:val="00650E70"/>
    <w:rsid w:val="006515F9"/>
    <w:rsid w:val="00652D92"/>
    <w:rsid w:val="00653761"/>
    <w:rsid w:val="00653C45"/>
    <w:rsid w:val="0066396B"/>
    <w:rsid w:val="00671F91"/>
    <w:rsid w:val="00692D4E"/>
    <w:rsid w:val="006968AD"/>
    <w:rsid w:val="006A6534"/>
    <w:rsid w:val="006A747E"/>
    <w:rsid w:val="006A7DA8"/>
    <w:rsid w:val="006B07DF"/>
    <w:rsid w:val="006B14F5"/>
    <w:rsid w:val="006B68FD"/>
    <w:rsid w:val="006C2B7E"/>
    <w:rsid w:val="006C64E0"/>
    <w:rsid w:val="006D00F9"/>
    <w:rsid w:val="006F47C1"/>
    <w:rsid w:val="006F6241"/>
    <w:rsid w:val="007030C6"/>
    <w:rsid w:val="00703EF9"/>
    <w:rsid w:val="007160F6"/>
    <w:rsid w:val="00741ECD"/>
    <w:rsid w:val="00752592"/>
    <w:rsid w:val="00752A9F"/>
    <w:rsid w:val="007608E9"/>
    <w:rsid w:val="00761E4C"/>
    <w:rsid w:val="00774ACC"/>
    <w:rsid w:val="007755BB"/>
    <w:rsid w:val="00776DEF"/>
    <w:rsid w:val="00782050"/>
    <w:rsid w:val="00783A7D"/>
    <w:rsid w:val="007876C3"/>
    <w:rsid w:val="0079490A"/>
    <w:rsid w:val="007967C3"/>
    <w:rsid w:val="007A02B6"/>
    <w:rsid w:val="007A45B3"/>
    <w:rsid w:val="007B1B97"/>
    <w:rsid w:val="007B5C1A"/>
    <w:rsid w:val="007C22B3"/>
    <w:rsid w:val="007D0A4A"/>
    <w:rsid w:val="007D25EE"/>
    <w:rsid w:val="007D71E7"/>
    <w:rsid w:val="007E157E"/>
    <w:rsid w:val="007E3D22"/>
    <w:rsid w:val="007F052E"/>
    <w:rsid w:val="007F05FF"/>
    <w:rsid w:val="00805535"/>
    <w:rsid w:val="00817DBA"/>
    <w:rsid w:val="00820E6C"/>
    <w:rsid w:val="00823C3B"/>
    <w:rsid w:val="0082503E"/>
    <w:rsid w:val="00825E47"/>
    <w:rsid w:val="0082664A"/>
    <w:rsid w:val="008326F4"/>
    <w:rsid w:val="0084239D"/>
    <w:rsid w:val="00845BE7"/>
    <w:rsid w:val="00846F5E"/>
    <w:rsid w:val="00850FB5"/>
    <w:rsid w:val="00853DB0"/>
    <w:rsid w:val="00855623"/>
    <w:rsid w:val="0085578F"/>
    <w:rsid w:val="0086219B"/>
    <w:rsid w:val="00864200"/>
    <w:rsid w:val="00880280"/>
    <w:rsid w:val="00880783"/>
    <w:rsid w:val="008930A8"/>
    <w:rsid w:val="008A125A"/>
    <w:rsid w:val="008A3C71"/>
    <w:rsid w:val="008A3F59"/>
    <w:rsid w:val="008A43EB"/>
    <w:rsid w:val="008A4D02"/>
    <w:rsid w:val="008A5A95"/>
    <w:rsid w:val="008A5BA1"/>
    <w:rsid w:val="008B20A7"/>
    <w:rsid w:val="008B28D0"/>
    <w:rsid w:val="008B58D0"/>
    <w:rsid w:val="008C3BE6"/>
    <w:rsid w:val="008C53C8"/>
    <w:rsid w:val="008D2CFC"/>
    <w:rsid w:val="008D3B4A"/>
    <w:rsid w:val="008E2DA3"/>
    <w:rsid w:val="008E3744"/>
    <w:rsid w:val="008E487D"/>
    <w:rsid w:val="008E4D6F"/>
    <w:rsid w:val="008E5A16"/>
    <w:rsid w:val="008E6D5C"/>
    <w:rsid w:val="008F1FF0"/>
    <w:rsid w:val="008F6147"/>
    <w:rsid w:val="008F6C55"/>
    <w:rsid w:val="008F7F0A"/>
    <w:rsid w:val="0091350C"/>
    <w:rsid w:val="009162E2"/>
    <w:rsid w:val="0092009E"/>
    <w:rsid w:val="00925415"/>
    <w:rsid w:val="0092588A"/>
    <w:rsid w:val="0095306D"/>
    <w:rsid w:val="009545BA"/>
    <w:rsid w:val="00954913"/>
    <w:rsid w:val="00954989"/>
    <w:rsid w:val="009607D8"/>
    <w:rsid w:val="009623B1"/>
    <w:rsid w:val="00963819"/>
    <w:rsid w:val="00966DA4"/>
    <w:rsid w:val="00975E6B"/>
    <w:rsid w:val="00981B47"/>
    <w:rsid w:val="00982062"/>
    <w:rsid w:val="00982A16"/>
    <w:rsid w:val="00990A62"/>
    <w:rsid w:val="00994B96"/>
    <w:rsid w:val="00994CDA"/>
    <w:rsid w:val="00994E7E"/>
    <w:rsid w:val="009A3615"/>
    <w:rsid w:val="009A5C74"/>
    <w:rsid w:val="009A5DB1"/>
    <w:rsid w:val="009B12F6"/>
    <w:rsid w:val="009B23E6"/>
    <w:rsid w:val="009C27E2"/>
    <w:rsid w:val="009C7C8C"/>
    <w:rsid w:val="009D6A9D"/>
    <w:rsid w:val="009E3904"/>
    <w:rsid w:val="009F2F9D"/>
    <w:rsid w:val="00A025F9"/>
    <w:rsid w:val="00A02EC6"/>
    <w:rsid w:val="00A02F36"/>
    <w:rsid w:val="00A056F6"/>
    <w:rsid w:val="00A15E6D"/>
    <w:rsid w:val="00A1673D"/>
    <w:rsid w:val="00A2029F"/>
    <w:rsid w:val="00A21517"/>
    <w:rsid w:val="00A263AC"/>
    <w:rsid w:val="00A3495B"/>
    <w:rsid w:val="00A43BB2"/>
    <w:rsid w:val="00A50BE5"/>
    <w:rsid w:val="00A51D91"/>
    <w:rsid w:val="00A53D77"/>
    <w:rsid w:val="00A54FF2"/>
    <w:rsid w:val="00A60D09"/>
    <w:rsid w:val="00A77727"/>
    <w:rsid w:val="00A77F05"/>
    <w:rsid w:val="00A83961"/>
    <w:rsid w:val="00A86189"/>
    <w:rsid w:val="00A928F7"/>
    <w:rsid w:val="00A94361"/>
    <w:rsid w:val="00A95E2D"/>
    <w:rsid w:val="00A96845"/>
    <w:rsid w:val="00AA14F0"/>
    <w:rsid w:val="00AA266F"/>
    <w:rsid w:val="00AB0A46"/>
    <w:rsid w:val="00AB47AC"/>
    <w:rsid w:val="00AB65A4"/>
    <w:rsid w:val="00AC2BD5"/>
    <w:rsid w:val="00AC49E5"/>
    <w:rsid w:val="00AC747C"/>
    <w:rsid w:val="00AD48AE"/>
    <w:rsid w:val="00AD7DB5"/>
    <w:rsid w:val="00AD7E77"/>
    <w:rsid w:val="00B03DE0"/>
    <w:rsid w:val="00B063D5"/>
    <w:rsid w:val="00B1070F"/>
    <w:rsid w:val="00B107FD"/>
    <w:rsid w:val="00B17BF5"/>
    <w:rsid w:val="00B313DD"/>
    <w:rsid w:val="00B33343"/>
    <w:rsid w:val="00B33D77"/>
    <w:rsid w:val="00B34613"/>
    <w:rsid w:val="00B3641B"/>
    <w:rsid w:val="00B37417"/>
    <w:rsid w:val="00B43093"/>
    <w:rsid w:val="00B4331F"/>
    <w:rsid w:val="00B45257"/>
    <w:rsid w:val="00B46A17"/>
    <w:rsid w:val="00B507EE"/>
    <w:rsid w:val="00B51653"/>
    <w:rsid w:val="00B54C3B"/>
    <w:rsid w:val="00B63891"/>
    <w:rsid w:val="00B82401"/>
    <w:rsid w:val="00B9257D"/>
    <w:rsid w:val="00BB0EC4"/>
    <w:rsid w:val="00BB356C"/>
    <w:rsid w:val="00BC03A9"/>
    <w:rsid w:val="00BC219E"/>
    <w:rsid w:val="00BC4953"/>
    <w:rsid w:val="00BD1564"/>
    <w:rsid w:val="00BD7279"/>
    <w:rsid w:val="00BE0CE3"/>
    <w:rsid w:val="00BE5090"/>
    <w:rsid w:val="00BE6193"/>
    <w:rsid w:val="00BF0800"/>
    <w:rsid w:val="00BF57D4"/>
    <w:rsid w:val="00C01F98"/>
    <w:rsid w:val="00C0287F"/>
    <w:rsid w:val="00C05053"/>
    <w:rsid w:val="00C10FDF"/>
    <w:rsid w:val="00C13F03"/>
    <w:rsid w:val="00C25D93"/>
    <w:rsid w:val="00C41E50"/>
    <w:rsid w:val="00C45A36"/>
    <w:rsid w:val="00C46EBF"/>
    <w:rsid w:val="00C5229C"/>
    <w:rsid w:val="00C53F9E"/>
    <w:rsid w:val="00C6235D"/>
    <w:rsid w:val="00C63B51"/>
    <w:rsid w:val="00C7562B"/>
    <w:rsid w:val="00C80776"/>
    <w:rsid w:val="00C92615"/>
    <w:rsid w:val="00C9619F"/>
    <w:rsid w:val="00C97BF1"/>
    <w:rsid w:val="00CA0889"/>
    <w:rsid w:val="00CA4AFB"/>
    <w:rsid w:val="00CC10C7"/>
    <w:rsid w:val="00CC2DE7"/>
    <w:rsid w:val="00CC3845"/>
    <w:rsid w:val="00CC518A"/>
    <w:rsid w:val="00CC5DED"/>
    <w:rsid w:val="00CD5FD9"/>
    <w:rsid w:val="00CE104E"/>
    <w:rsid w:val="00CF0C77"/>
    <w:rsid w:val="00CF1325"/>
    <w:rsid w:val="00CF2074"/>
    <w:rsid w:val="00CF4981"/>
    <w:rsid w:val="00CF49B8"/>
    <w:rsid w:val="00CF56FA"/>
    <w:rsid w:val="00D11437"/>
    <w:rsid w:val="00D142FF"/>
    <w:rsid w:val="00D14C55"/>
    <w:rsid w:val="00D16FBE"/>
    <w:rsid w:val="00D228B6"/>
    <w:rsid w:val="00D25A72"/>
    <w:rsid w:val="00D30E65"/>
    <w:rsid w:val="00D3119A"/>
    <w:rsid w:val="00D331D3"/>
    <w:rsid w:val="00D37A4E"/>
    <w:rsid w:val="00D44C28"/>
    <w:rsid w:val="00D56C86"/>
    <w:rsid w:val="00D620DB"/>
    <w:rsid w:val="00D629CE"/>
    <w:rsid w:val="00D631E0"/>
    <w:rsid w:val="00D63C25"/>
    <w:rsid w:val="00D64FBD"/>
    <w:rsid w:val="00D676DD"/>
    <w:rsid w:val="00D7083A"/>
    <w:rsid w:val="00D70B47"/>
    <w:rsid w:val="00D7338F"/>
    <w:rsid w:val="00D75D6B"/>
    <w:rsid w:val="00D81D0D"/>
    <w:rsid w:val="00D82A88"/>
    <w:rsid w:val="00D845AF"/>
    <w:rsid w:val="00D90516"/>
    <w:rsid w:val="00D90E5B"/>
    <w:rsid w:val="00D911F6"/>
    <w:rsid w:val="00D91345"/>
    <w:rsid w:val="00D927DE"/>
    <w:rsid w:val="00D93555"/>
    <w:rsid w:val="00D953E4"/>
    <w:rsid w:val="00DA1AB5"/>
    <w:rsid w:val="00DA2AF0"/>
    <w:rsid w:val="00DB15A0"/>
    <w:rsid w:val="00DB1DE2"/>
    <w:rsid w:val="00DB7D69"/>
    <w:rsid w:val="00DD1832"/>
    <w:rsid w:val="00DD4EF0"/>
    <w:rsid w:val="00DD6AC5"/>
    <w:rsid w:val="00DE56E7"/>
    <w:rsid w:val="00DE6A38"/>
    <w:rsid w:val="00DE7CCD"/>
    <w:rsid w:val="00E0129A"/>
    <w:rsid w:val="00E0222F"/>
    <w:rsid w:val="00E02BE8"/>
    <w:rsid w:val="00E07864"/>
    <w:rsid w:val="00E2267B"/>
    <w:rsid w:val="00E22CC7"/>
    <w:rsid w:val="00E2462E"/>
    <w:rsid w:val="00E33163"/>
    <w:rsid w:val="00E332CA"/>
    <w:rsid w:val="00E42666"/>
    <w:rsid w:val="00E46723"/>
    <w:rsid w:val="00E513D6"/>
    <w:rsid w:val="00E5164C"/>
    <w:rsid w:val="00E52B9F"/>
    <w:rsid w:val="00E53A22"/>
    <w:rsid w:val="00E559BA"/>
    <w:rsid w:val="00E57990"/>
    <w:rsid w:val="00E60F2A"/>
    <w:rsid w:val="00E618A0"/>
    <w:rsid w:val="00E63648"/>
    <w:rsid w:val="00E65CEB"/>
    <w:rsid w:val="00E70C2F"/>
    <w:rsid w:val="00E7725F"/>
    <w:rsid w:val="00E772C4"/>
    <w:rsid w:val="00E823A5"/>
    <w:rsid w:val="00E909D8"/>
    <w:rsid w:val="00E927CD"/>
    <w:rsid w:val="00E970A7"/>
    <w:rsid w:val="00E97146"/>
    <w:rsid w:val="00E97201"/>
    <w:rsid w:val="00EA3988"/>
    <w:rsid w:val="00EA4C11"/>
    <w:rsid w:val="00EB1256"/>
    <w:rsid w:val="00EC4C02"/>
    <w:rsid w:val="00EC5FD0"/>
    <w:rsid w:val="00ED28E9"/>
    <w:rsid w:val="00ED78F8"/>
    <w:rsid w:val="00ED7DCB"/>
    <w:rsid w:val="00EE0CA8"/>
    <w:rsid w:val="00EE566F"/>
    <w:rsid w:val="00EE76D2"/>
    <w:rsid w:val="00EF3897"/>
    <w:rsid w:val="00EF3BEB"/>
    <w:rsid w:val="00EF7D7D"/>
    <w:rsid w:val="00F00547"/>
    <w:rsid w:val="00F24A86"/>
    <w:rsid w:val="00F250AF"/>
    <w:rsid w:val="00F315AE"/>
    <w:rsid w:val="00F37A75"/>
    <w:rsid w:val="00F40013"/>
    <w:rsid w:val="00F41E6E"/>
    <w:rsid w:val="00F44A7A"/>
    <w:rsid w:val="00F44C19"/>
    <w:rsid w:val="00F460B8"/>
    <w:rsid w:val="00F462E6"/>
    <w:rsid w:val="00F46FA6"/>
    <w:rsid w:val="00F63AF6"/>
    <w:rsid w:val="00F65CAD"/>
    <w:rsid w:val="00F82A39"/>
    <w:rsid w:val="00F85E1B"/>
    <w:rsid w:val="00F93538"/>
    <w:rsid w:val="00F93914"/>
    <w:rsid w:val="00F94662"/>
    <w:rsid w:val="00F96614"/>
    <w:rsid w:val="00FA120A"/>
    <w:rsid w:val="00FA398D"/>
    <w:rsid w:val="00FA44D3"/>
    <w:rsid w:val="00FA51A7"/>
    <w:rsid w:val="00FB2A90"/>
    <w:rsid w:val="00FB7B1D"/>
    <w:rsid w:val="00FC5CD0"/>
    <w:rsid w:val="00FD102A"/>
    <w:rsid w:val="00FD183D"/>
    <w:rsid w:val="00FD1F67"/>
    <w:rsid w:val="00FD2367"/>
    <w:rsid w:val="00FD327B"/>
    <w:rsid w:val="00FD5FEB"/>
    <w:rsid w:val="00FD61A3"/>
    <w:rsid w:val="00FE5978"/>
    <w:rsid w:val="00FE5BE8"/>
    <w:rsid w:val="00FF0848"/>
    <w:rsid w:val="00FF0EE1"/>
    <w:rsid w:val="00FF1474"/>
    <w:rsid w:val="00FF19B7"/>
    <w:rsid w:val="00F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3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B6"/>
    <w:pPr>
      <w:spacing w:after="0" w:line="240" w:lineRule="auto"/>
    </w:pPr>
    <w:rPr>
      <w:rFonts w:ascii="Arial" w:hAnsi="Arial"/>
      <w:sz w:val="18"/>
    </w:rPr>
  </w:style>
  <w:style w:type="paragraph" w:styleId="Heading1">
    <w:name w:val="heading 1"/>
    <w:aliases w:val="O-Heading 1"/>
    <w:basedOn w:val="Normal"/>
    <w:next w:val="Normal"/>
    <w:link w:val="Heading1Char"/>
    <w:uiPriority w:val="9"/>
    <w:qFormat/>
    <w:rsid w:val="004D401D"/>
    <w:pPr>
      <w:keepNext/>
      <w:keepLines/>
      <w:pageBreakBefore/>
      <w:numPr>
        <w:numId w:val="2"/>
      </w:numPr>
      <w:tabs>
        <w:tab w:val="left" w:pos="1080"/>
      </w:tabs>
      <w:spacing w:before="240" w:after="120"/>
      <w:outlineLvl w:val="0"/>
    </w:pPr>
    <w:rPr>
      <w:rFonts w:ascii="Arial Bold" w:eastAsiaTheme="majorEastAsia" w:hAnsi="Arial Bold" w:cs="Arial"/>
      <w:b/>
      <w:color w:val="D45C00"/>
      <w:sz w:val="28"/>
      <w:szCs w:val="24"/>
    </w:rPr>
  </w:style>
  <w:style w:type="paragraph" w:styleId="Heading2">
    <w:name w:val="heading 2"/>
    <w:aliases w:val="O-Heading 2"/>
    <w:next w:val="BodyText"/>
    <w:link w:val="Heading2Char"/>
    <w:uiPriority w:val="99"/>
    <w:qFormat/>
    <w:rsid w:val="004538CE"/>
    <w:pPr>
      <w:keepNext/>
      <w:widowControl/>
      <w:numPr>
        <w:ilvl w:val="1"/>
        <w:numId w:val="2"/>
      </w:numPr>
      <w:spacing w:before="180" w:after="120" w:line="240" w:lineRule="auto"/>
      <w:outlineLvl w:val="1"/>
    </w:pPr>
    <w:rPr>
      <w:rFonts w:ascii="Arial" w:eastAsia="Arial Unicode MS" w:hAnsi="Arial" w:cs="Times New Roman"/>
      <w:b/>
      <w:color w:val="000000"/>
      <w:sz w:val="24"/>
      <w:szCs w:val="20"/>
    </w:rPr>
  </w:style>
  <w:style w:type="paragraph" w:styleId="Heading3">
    <w:name w:val="heading 3"/>
    <w:aliases w:val="(1.1.1),Heading 31,Heading 3 Char Char Char,3rdOrd (1.) Char,Unnumbered Head Char,uh Char,UH Char,Third-Order Heading Char,Level 2 Heading Char,h2 Char,heading 3 Char,h3 Char,3 bullet Char,b Char,2 Char,TmpltListSub(a Char,c) Ch,3,l3,h3,H3"/>
    <w:next w:val="BodyText"/>
    <w:link w:val="Heading3Char"/>
    <w:uiPriority w:val="9"/>
    <w:qFormat/>
    <w:rsid w:val="004D401D"/>
    <w:pPr>
      <w:keepNext/>
      <w:widowControl/>
      <w:spacing w:before="120" w:after="40" w:line="240" w:lineRule="auto"/>
      <w:ind w:left="720" w:firstLine="720"/>
      <w:outlineLvl w:val="2"/>
    </w:pPr>
    <w:rPr>
      <w:rFonts w:ascii="Arial" w:eastAsia="Times New Roman" w:hAnsi="Arial" w:cs="Times New Roman"/>
      <w:b/>
      <w:color w:val="000000"/>
      <w:szCs w:val="20"/>
    </w:rPr>
  </w:style>
  <w:style w:type="paragraph" w:styleId="Heading4">
    <w:name w:val="heading 4"/>
    <w:aliases w:val="(1.1.1.1),Map Title,4thOrd (a.),Main Head,mh,MH,Fourth-Order Heading,h4,tables,headhbk,l4"/>
    <w:next w:val="BodyText"/>
    <w:link w:val="Heading4Char"/>
    <w:uiPriority w:val="99"/>
    <w:qFormat/>
    <w:rsid w:val="004D401D"/>
    <w:pPr>
      <w:keepNext/>
      <w:widowControl/>
      <w:numPr>
        <w:ilvl w:val="3"/>
        <w:numId w:val="1"/>
      </w:numPr>
      <w:spacing w:before="120" w:after="40" w:line="240" w:lineRule="auto"/>
      <w:outlineLvl w:val="3"/>
    </w:pPr>
    <w:rPr>
      <w:rFonts w:ascii="Arial" w:eastAsia="Times New Roman" w:hAnsi="Arial" w:cs="Times New Roman"/>
      <w:b/>
      <w:color w:val="000000"/>
      <w:szCs w:val="20"/>
    </w:rPr>
  </w:style>
  <w:style w:type="paragraph" w:styleId="Heading5">
    <w:name w:val="heading 5"/>
    <w:aliases w:val="(1.1.1.1.1),Block Label,h5,Subhead 1,H1,H5,l5"/>
    <w:next w:val="BodyText"/>
    <w:link w:val="Heading5Char"/>
    <w:uiPriority w:val="9"/>
    <w:qFormat/>
    <w:rsid w:val="004D401D"/>
    <w:pPr>
      <w:keepNext/>
      <w:widowControl/>
      <w:numPr>
        <w:ilvl w:val="4"/>
        <w:numId w:val="1"/>
      </w:numPr>
      <w:spacing w:before="120" w:after="40" w:line="240" w:lineRule="auto"/>
      <w:outlineLvl w:val="4"/>
    </w:pPr>
    <w:rPr>
      <w:rFonts w:ascii="Arial" w:eastAsia="Times New Roman" w:hAnsi="Arial" w:cs="Times New Roman"/>
      <w:b/>
      <w:color w:val="000000"/>
      <w:sz w:val="20"/>
      <w:szCs w:val="20"/>
    </w:rPr>
  </w:style>
  <w:style w:type="paragraph" w:styleId="Heading6">
    <w:name w:val="heading 6"/>
    <w:basedOn w:val="Normal"/>
    <w:next w:val="BodyText3"/>
    <w:link w:val="Heading6Char"/>
    <w:uiPriority w:val="9"/>
    <w:unhideWhenUsed/>
    <w:qFormat/>
    <w:rsid w:val="00D228B6"/>
    <w:pPr>
      <w:keepNext/>
      <w:keepLines/>
      <w:widowControl/>
      <w:spacing w:before="200" w:line="276" w:lineRule="auto"/>
      <w:ind w:left="3096" w:hanging="1296"/>
      <w:outlineLvl w:val="5"/>
    </w:pPr>
    <w:rPr>
      <w:rFonts w:asciiTheme="majorHAnsi" w:eastAsiaTheme="majorEastAsia" w:hAnsiTheme="majorHAnsi" w:cstheme="majorBidi"/>
      <w:b/>
      <w:iCs/>
      <w:color w:val="000000" w:themeColor="text1"/>
      <w:sz w:val="20"/>
    </w:rPr>
  </w:style>
  <w:style w:type="paragraph" w:styleId="Heading7">
    <w:name w:val="heading 7"/>
    <w:aliases w:val="appendix"/>
    <w:basedOn w:val="Normal"/>
    <w:next w:val="BodyTextFirstIndent"/>
    <w:link w:val="Heading7Char"/>
    <w:uiPriority w:val="9"/>
    <w:unhideWhenUsed/>
    <w:qFormat/>
    <w:rsid w:val="00D228B6"/>
    <w:pPr>
      <w:keepNext/>
      <w:keepLines/>
      <w:widowControl/>
      <w:spacing w:before="200" w:line="276" w:lineRule="auto"/>
      <w:ind w:left="3312" w:hanging="1512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0"/>
    </w:rPr>
  </w:style>
  <w:style w:type="paragraph" w:styleId="Heading8">
    <w:name w:val="heading 8"/>
    <w:basedOn w:val="Normal"/>
    <w:next w:val="BodyTextFirstIndent"/>
    <w:link w:val="Heading8Char"/>
    <w:uiPriority w:val="9"/>
    <w:unhideWhenUsed/>
    <w:qFormat/>
    <w:rsid w:val="00D228B6"/>
    <w:pPr>
      <w:keepNext/>
      <w:keepLines/>
      <w:widowControl/>
      <w:spacing w:before="200" w:line="276" w:lineRule="auto"/>
      <w:ind w:left="3312" w:hanging="1512"/>
      <w:outlineLvl w:val="7"/>
    </w:pPr>
    <w:rPr>
      <w:rFonts w:asciiTheme="majorHAnsi" w:eastAsiaTheme="majorEastAsia" w:hAnsiTheme="majorHAnsi" w:cstheme="majorBidi"/>
      <w:b/>
      <w:color w:val="000000" w:themeColor="text1"/>
      <w:sz w:val="20"/>
      <w:szCs w:val="20"/>
    </w:rPr>
  </w:style>
  <w:style w:type="paragraph" w:styleId="Heading9">
    <w:name w:val="heading 9"/>
    <w:basedOn w:val="Normal"/>
    <w:next w:val="BodyTextFirstIndent"/>
    <w:link w:val="Heading9Char"/>
    <w:uiPriority w:val="9"/>
    <w:unhideWhenUsed/>
    <w:qFormat/>
    <w:rsid w:val="00D228B6"/>
    <w:pPr>
      <w:keepNext/>
      <w:keepLines/>
      <w:widowControl/>
      <w:spacing w:before="200" w:line="276" w:lineRule="auto"/>
      <w:ind w:left="3312" w:hanging="1512"/>
      <w:outlineLvl w:val="8"/>
    </w:pPr>
    <w:rPr>
      <w:rFonts w:asciiTheme="majorHAnsi" w:eastAsiaTheme="majorEastAsia" w:hAnsiTheme="majorHAnsi" w:cstheme="majorBidi"/>
      <w:b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4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401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D4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1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4D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D401D"/>
    <w:pPr>
      <w:widowControl/>
      <w:spacing w:after="0" w:line="240" w:lineRule="auto"/>
    </w:pPr>
    <w:rPr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  <w:color w:val="FFFFFF" w:themeColor="background1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C0504D" w:themeFill="accent2"/>
      </w:tcPr>
    </w:tblStylePr>
  </w:style>
  <w:style w:type="character" w:styleId="PlaceholderText">
    <w:name w:val="Placeholder Text"/>
    <w:basedOn w:val="DefaultParagraphFont"/>
    <w:uiPriority w:val="99"/>
    <w:semiHidden/>
    <w:rsid w:val="004D4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O-Heading 2 Char"/>
    <w:basedOn w:val="DefaultParagraphFont"/>
    <w:link w:val="Heading2"/>
    <w:uiPriority w:val="99"/>
    <w:rsid w:val="004538CE"/>
    <w:rPr>
      <w:rFonts w:ascii="Arial" w:eastAsia="Arial Unicode MS" w:hAnsi="Arial" w:cs="Times New Roman"/>
      <w:b/>
      <w:color w:val="000000"/>
      <w:sz w:val="24"/>
      <w:szCs w:val="20"/>
    </w:rPr>
  </w:style>
  <w:style w:type="character" w:customStyle="1" w:styleId="Heading1Char">
    <w:name w:val="Heading 1 Char"/>
    <w:aliases w:val="O-Heading 1 Char"/>
    <w:basedOn w:val="DefaultParagraphFont"/>
    <w:link w:val="Heading1"/>
    <w:uiPriority w:val="9"/>
    <w:rsid w:val="004D401D"/>
    <w:rPr>
      <w:rFonts w:ascii="Arial Bold" w:eastAsiaTheme="majorEastAsia" w:hAnsi="Arial Bold" w:cs="Arial"/>
      <w:b/>
      <w:color w:val="D45C00"/>
      <w:sz w:val="28"/>
      <w:szCs w:val="24"/>
    </w:rPr>
  </w:style>
  <w:style w:type="character" w:styleId="Hyperlink">
    <w:name w:val="Hyperlink"/>
    <w:uiPriority w:val="99"/>
    <w:rsid w:val="004D40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01D"/>
    <w:pPr>
      <w:ind w:left="720"/>
      <w:contextualSpacing/>
    </w:pPr>
  </w:style>
  <w:style w:type="character" w:customStyle="1" w:styleId="paboldbluetext1">
    <w:name w:val="paboldbluetext1"/>
    <w:basedOn w:val="DefaultParagraphFont"/>
    <w:rsid w:val="004D401D"/>
    <w:rPr>
      <w:rFonts w:ascii="Arial" w:hAnsi="Arial" w:cs="Arial" w:hint="default"/>
      <w:b/>
      <w:bCs/>
      <w:i w:val="0"/>
      <w:iCs w:val="0"/>
      <w:color w:val="0000C4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401D"/>
    <w:pPr>
      <w:widowControl/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401D"/>
    <w:pPr>
      <w:tabs>
        <w:tab w:val="left" w:pos="720"/>
        <w:tab w:val="right" w:leader="dot" w:pos="10870"/>
      </w:tabs>
      <w:spacing w:line="360" w:lineRule="exact"/>
      <w:ind w:left="720" w:hanging="45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D401D"/>
    <w:pPr>
      <w:tabs>
        <w:tab w:val="left" w:pos="270"/>
        <w:tab w:val="right" w:leader="dot" w:pos="10870"/>
      </w:tabs>
      <w:spacing w:line="360" w:lineRule="exact"/>
    </w:pPr>
  </w:style>
  <w:style w:type="character" w:customStyle="1" w:styleId="Heading3Char">
    <w:name w:val="Heading 3 Char"/>
    <w:aliases w:val="(1.1.1) Char,Heading 31 Char,Heading 3 Char Char Char Char,3rdOrd (1.) Char Char,Unnumbered Head Char Char,uh Char Char,UH Char Char,Third-Order Heading Char Char,Level 2 Heading Char Char,h2 Char Char,heading 3 Char Char,h3 Char Char"/>
    <w:basedOn w:val="DefaultParagraphFont"/>
    <w:link w:val="Heading3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40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01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01D"/>
    <w:rPr>
      <w:vertAlign w:val="superscript"/>
    </w:rPr>
  </w:style>
  <w:style w:type="paragraph" w:styleId="TOC3">
    <w:name w:val="toc 3"/>
    <w:basedOn w:val="O-BodyText"/>
    <w:next w:val="O-BodyText"/>
    <w:autoRedefine/>
    <w:uiPriority w:val="39"/>
    <w:unhideWhenUsed/>
    <w:qFormat/>
    <w:rsid w:val="004D401D"/>
    <w:pPr>
      <w:tabs>
        <w:tab w:val="left" w:pos="1320"/>
        <w:tab w:val="right" w:leader="dot" w:pos="10870"/>
      </w:tabs>
      <w:spacing w:after="100"/>
      <w:ind w:left="446"/>
    </w:pPr>
    <w:rPr>
      <w:noProof/>
    </w:rPr>
  </w:style>
  <w:style w:type="character" w:customStyle="1" w:styleId="definition">
    <w:name w:val="definition"/>
    <w:basedOn w:val="DefaultParagraphFont"/>
    <w:rsid w:val="004D401D"/>
  </w:style>
  <w:style w:type="paragraph" w:styleId="NoSpacing">
    <w:name w:val="No Spacing"/>
    <w:uiPriority w:val="1"/>
    <w:qFormat/>
    <w:rsid w:val="004D401D"/>
    <w:pPr>
      <w:widowControl/>
      <w:spacing w:after="0" w:line="240" w:lineRule="auto"/>
    </w:pPr>
  </w:style>
  <w:style w:type="paragraph" w:customStyle="1" w:styleId="O-Title">
    <w:name w:val="O-Title"/>
    <w:basedOn w:val="Normal"/>
    <w:qFormat/>
    <w:rsid w:val="004D401D"/>
    <w:pPr>
      <w:spacing w:before="71"/>
      <w:ind w:left="630" w:right="-20"/>
      <w:jc w:val="center"/>
    </w:pPr>
    <w:rPr>
      <w:rFonts w:eastAsia="Arial" w:cs="Arial"/>
      <w:spacing w:val="-1"/>
      <w:position w:val="-1"/>
      <w:sz w:val="32"/>
      <w:szCs w:val="32"/>
    </w:rPr>
  </w:style>
  <w:style w:type="paragraph" w:customStyle="1" w:styleId="O-TableHead">
    <w:name w:val="O-Table Head"/>
    <w:basedOn w:val="O-BodyText"/>
    <w:qFormat/>
    <w:rsid w:val="004D401D"/>
    <w:pPr>
      <w:spacing w:before="120"/>
      <w:ind w:left="0"/>
    </w:pPr>
    <w:rPr>
      <w:b/>
      <w:w w:val="102"/>
    </w:rPr>
  </w:style>
  <w:style w:type="paragraph" w:customStyle="1" w:styleId="O-TableText">
    <w:name w:val="O-Table Text"/>
    <w:basedOn w:val="Normal"/>
    <w:qFormat/>
    <w:rsid w:val="004D401D"/>
    <w:pPr>
      <w:widowControl/>
      <w:spacing w:before="120" w:after="120"/>
    </w:pPr>
    <w:rPr>
      <w:rFonts w:cs="Arial"/>
      <w:szCs w:val="18"/>
    </w:rPr>
  </w:style>
  <w:style w:type="paragraph" w:customStyle="1" w:styleId="O-BodyText2">
    <w:name w:val="O-Body Text 2"/>
    <w:basedOn w:val="Normal"/>
    <w:qFormat/>
    <w:rsid w:val="002F4CC9"/>
    <w:pPr>
      <w:widowControl/>
      <w:autoSpaceDE w:val="0"/>
      <w:autoSpaceDN w:val="0"/>
      <w:adjustRightInd w:val="0"/>
      <w:spacing w:after="120"/>
      <w:ind w:left="1296"/>
    </w:pPr>
    <w:rPr>
      <w:rFonts w:cs="Arial"/>
      <w:szCs w:val="18"/>
    </w:rPr>
  </w:style>
  <w:style w:type="paragraph" w:customStyle="1" w:styleId="O-Bullet">
    <w:name w:val="O-Bullet"/>
    <w:basedOn w:val="O-BodyText"/>
    <w:qFormat/>
    <w:rsid w:val="006515F9"/>
    <w:pPr>
      <w:numPr>
        <w:numId w:val="3"/>
      </w:numPr>
      <w:spacing w:after="60"/>
      <w:ind w:left="1051" w:hanging="331"/>
    </w:pPr>
  </w:style>
  <w:style w:type="paragraph" w:styleId="BodyText">
    <w:name w:val="Body Text"/>
    <w:basedOn w:val="Normal"/>
    <w:link w:val="BodyTextChar"/>
    <w:uiPriority w:val="99"/>
    <w:unhideWhenUsed/>
    <w:rsid w:val="004D401D"/>
    <w:pPr>
      <w:spacing w:after="120"/>
    </w:pPr>
  </w:style>
  <w:style w:type="paragraph" w:customStyle="1" w:styleId="O-TableBullet">
    <w:name w:val="O-Table Bullet"/>
    <w:basedOn w:val="O-TableText"/>
    <w:qFormat/>
    <w:rsid w:val="004D401D"/>
    <w:pPr>
      <w:numPr>
        <w:numId w:val="4"/>
      </w:numPr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D401D"/>
    <w:rPr>
      <w:rFonts w:ascii="Arial" w:hAnsi="Arial"/>
      <w:sz w:val="18"/>
    </w:rPr>
  </w:style>
  <w:style w:type="character" w:customStyle="1" w:styleId="Heading4Char">
    <w:name w:val="Heading 4 Char"/>
    <w:aliases w:val="(1.1.1.1) Char,Map Title Char,4thOrd (a.) Char,Main Head Char,mh Char,MH Char,Fourth-Order Heading Char,h4 Char,tables Char,headhbk Char,l4 Char"/>
    <w:basedOn w:val="DefaultParagraphFont"/>
    <w:link w:val="Heading4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character" w:customStyle="1" w:styleId="Heading5Char">
    <w:name w:val="Heading 5 Char"/>
    <w:aliases w:val="(1.1.1.1.1) Char,Block Label Char,h5 Char,Subhead 1 Char,H1 Char,H5 Char,l5 Char"/>
    <w:basedOn w:val="DefaultParagraphFont"/>
    <w:link w:val="Heading5"/>
    <w:uiPriority w:val="9"/>
    <w:rsid w:val="004D401D"/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O-Infinitivephrase">
    <w:name w:val="O-Infinitive phrase"/>
    <w:basedOn w:val="Header"/>
    <w:link w:val="O-InfinitivephraseChar"/>
    <w:rsid w:val="004D401D"/>
    <w:pPr>
      <w:widowControl/>
      <w:tabs>
        <w:tab w:val="clear" w:pos="4680"/>
        <w:tab w:val="center" w:pos="4320"/>
      </w:tabs>
      <w:spacing w:before="120" w:after="20"/>
      <w:ind w:left="720"/>
    </w:pPr>
    <w:rPr>
      <w:rFonts w:eastAsia="Times New Roman" w:cs="Times New Roman"/>
      <w:b/>
      <w:color w:val="000000"/>
      <w:szCs w:val="20"/>
    </w:rPr>
  </w:style>
  <w:style w:type="character" w:customStyle="1" w:styleId="O-InfinitivephraseChar">
    <w:name w:val="O-Infinitive phrase Char"/>
    <w:basedOn w:val="HeaderChar"/>
    <w:link w:val="O-Infinitivephrase"/>
    <w:rsid w:val="004D401D"/>
    <w:rPr>
      <w:rFonts w:ascii="Arial" w:eastAsia="Times New Roman" w:hAnsi="Arial" w:cs="Times New Roman"/>
      <w:b/>
      <w:color w:val="000000"/>
      <w:sz w:val="18"/>
      <w:szCs w:val="20"/>
    </w:rPr>
  </w:style>
  <w:style w:type="paragraph" w:customStyle="1" w:styleId="O-Subtitle">
    <w:name w:val="O-Subtitle"/>
    <w:basedOn w:val="Normal"/>
    <w:qFormat/>
    <w:rsid w:val="004D401D"/>
    <w:pPr>
      <w:ind w:left="634" w:right="-14"/>
      <w:jc w:val="center"/>
    </w:pPr>
    <w:rPr>
      <w:rFonts w:eastAsia="Arial" w:cs="Arial"/>
      <w:b/>
      <w:color w:val="E36C0A" w:themeColor="accent6" w:themeShade="BF"/>
      <w:sz w:val="24"/>
      <w:szCs w:val="24"/>
    </w:rPr>
  </w:style>
  <w:style w:type="paragraph" w:customStyle="1" w:styleId="O-BodyText">
    <w:name w:val="O-Body Text"/>
    <w:basedOn w:val="O-BodyText2"/>
    <w:qFormat/>
    <w:rsid w:val="006515F9"/>
    <w:pPr>
      <w:ind w:left="720"/>
    </w:pPr>
  </w:style>
  <w:style w:type="paragraph" w:customStyle="1" w:styleId="O-Bullet2">
    <w:name w:val="O-Bullet 2"/>
    <w:basedOn w:val="O-BodyText2"/>
    <w:qFormat/>
    <w:rsid w:val="006515F9"/>
    <w:pPr>
      <w:numPr>
        <w:numId w:val="5"/>
      </w:numPr>
      <w:spacing w:after="60"/>
      <w:ind w:left="1627" w:hanging="331"/>
    </w:pPr>
  </w:style>
  <w:style w:type="paragraph" w:styleId="NormalWeb">
    <w:name w:val="Normal (Web)"/>
    <w:basedOn w:val="Normal"/>
    <w:uiPriority w:val="99"/>
    <w:unhideWhenUsed/>
    <w:rsid w:val="004D401D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01D"/>
    <w:rPr>
      <w:b/>
      <w:bCs/>
    </w:rPr>
  </w:style>
  <w:style w:type="paragraph" w:styleId="Title">
    <w:name w:val="Title"/>
    <w:basedOn w:val="O-Title"/>
    <w:next w:val="Normal"/>
    <w:link w:val="TitleChar"/>
    <w:uiPriority w:val="10"/>
    <w:qFormat/>
    <w:rsid w:val="004D401D"/>
  </w:style>
  <w:style w:type="character" w:customStyle="1" w:styleId="TitleChar">
    <w:name w:val="Title Char"/>
    <w:basedOn w:val="DefaultParagraphFont"/>
    <w:link w:val="Title"/>
    <w:uiPriority w:val="10"/>
    <w:rsid w:val="004D401D"/>
    <w:rPr>
      <w:rFonts w:ascii="Arial" w:eastAsia="Arial" w:hAnsi="Arial" w:cs="Arial"/>
      <w:spacing w:val="-1"/>
      <w:position w:val="-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D4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0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0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01D"/>
    <w:rPr>
      <w:rFonts w:ascii="Arial" w:hAnsi="Arial"/>
      <w:b/>
      <w:bCs/>
      <w:sz w:val="20"/>
      <w:szCs w:val="20"/>
    </w:rPr>
  </w:style>
  <w:style w:type="paragraph" w:customStyle="1" w:styleId="O-BodyText2NL">
    <w:name w:val="O-Body Text 2 NL"/>
    <w:basedOn w:val="O-BodyText2"/>
    <w:qFormat/>
    <w:rsid w:val="006515F9"/>
    <w:pPr>
      <w:numPr>
        <w:numId w:val="6"/>
      </w:numPr>
      <w:spacing w:after="60"/>
      <w:ind w:left="1627" w:hanging="331"/>
    </w:pPr>
  </w:style>
  <w:style w:type="paragraph" w:customStyle="1" w:styleId="O-BodyText3NL">
    <w:name w:val="O-Body Text 3 NL"/>
    <w:basedOn w:val="O-BodyText2"/>
    <w:qFormat/>
    <w:rsid w:val="004538CE"/>
    <w:pPr>
      <w:numPr>
        <w:numId w:val="8"/>
      </w:numPr>
      <w:spacing w:after="60"/>
      <w:ind w:left="2275" w:hanging="331"/>
    </w:pPr>
  </w:style>
  <w:style w:type="paragraph" w:customStyle="1" w:styleId="O-BodyText4bullet">
    <w:name w:val="O-Body Text 4 bullet"/>
    <w:basedOn w:val="O-BodyText2"/>
    <w:qFormat/>
    <w:rsid w:val="004D401D"/>
    <w:pPr>
      <w:numPr>
        <w:ilvl w:val="4"/>
        <w:numId w:val="2"/>
      </w:numPr>
      <w:spacing w:after="0"/>
    </w:pPr>
  </w:style>
  <w:style w:type="paragraph" w:customStyle="1" w:styleId="O-BodyText5bullet">
    <w:name w:val="O-Body Text 5 bullet"/>
    <w:basedOn w:val="O-BodyText4bullet"/>
    <w:qFormat/>
    <w:rsid w:val="004D401D"/>
    <w:pPr>
      <w:numPr>
        <w:ilvl w:val="0"/>
        <w:numId w:val="0"/>
      </w:numPr>
    </w:pPr>
  </w:style>
  <w:style w:type="paragraph" w:customStyle="1" w:styleId="O-BodyText3">
    <w:name w:val="O-Body Text 3"/>
    <w:basedOn w:val="O-BodyText2"/>
    <w:qFormat/>
    <w:rsid w:val="004538CE"/>
    <w:pPr>
      <w:spacing w:after="60"/>
      <w:ind w:left="1944"/>
    </w:pPr>
  </w:style>
  <w:style w:type="paragraph" w:customStyle="1" w:styleId="O-Heading3">
    <w:name w:val="O-Heading 3"/>
    <w:basedOn w:val="Heading2"/>
    <w:qFormat/>
    <w:rsid w:val="004538CE"/>
    <w:pPr>
      <w:keepLines/>
      <w:numPr>
        <w:ilvl w:val="2"/>
      </w:numPr>
      <w:tabs>
        <w:tab w:val="left" w:pos="1980"/>
      </w:tabs>
      <w:spacing w:before="120" w:after="60"/>
    </w:pPr>
    <w:rPr>
      <w:sz w:val="22"/>
      <w:szCs w:val="22"/>
    </w:rPr>
  </w:style>
  <w:style w:type="paragraph" w:customStyle="1" w:styleId="O-BodyText3bullet">
    <w:name w:val="O-Body Text 3 bullet"/>
    <w:basedOn w:val="O-BodyText3"/>
    <w:qFormat/>
    <w:rsid w:val="004538CE"/>
    <w:pPr>
      <w:numPr>
        <w:numId w:val="7"/>
      </w:numPr>
      <w:ind w:left="2275" w:hanging="331"/>
    </w:pPr>
  </w:style>
  <w:style w:type="paragraph" w:customStyle="1" w:styleId="BodyText1">
    <w:name w:val="Body Text 1"/>
    <w:basedOn w:val="Normal"/>
    <w:link w:val="BodyText1Char"/>
    <w:uiPriority w:val="99"/>
    <w:unhideWhenUsed/>
    <w:qFormat/>
    <w:rsid w:val="000B20F8"/>
    <w:pPr>
      <w:widowControl/>
      <w:spacing w:after="200" w:line="276" w:lineRule="auto"/>
      <w:ind w:left="1080"/>
    </w:pPr>
    <w:rPr>
      <w:rFonts w:asciiTheme="minorHAnsi" w:hAnsiTheme="minorHAnsi"/>
      <w:sz w:val="20"/>
    </w:rPr>
  </w:style>
  <w:style w:type="character" w:customStyle="1" w:styleId="BodyText1Char">
    <w:name w:val="Body Text 1 Char"/>
    <w:basedOn w:val="DefaultParagraphFont"/>
    <w:link w:val="BodyText1"/>
    <w:uiPriority w:val="99"/>
    <w:rsid w:val="000B20F8"/>
    <w:rPr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37A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7A75"/>
    <w:rPr>
      <w:rFonts w:ascii="Arial" w:hAnsi="Arial"/>
      <w:sz w:val="18"/>
    </w:rPr>
  </w:style>
  <w:style w:type="character" w:customStyle="1" w:styleId="RightPar5">
    <w:name w:val="Right Par 5"/>
    <w:basedOn w:val="DefaultParagraphFont"/>
    <w:rsid w:val="005963EB"/>
  </w:style>
  <w:style w:type="paragraph" w:styleId="PlainText">
    <w:name w:val="Plain Text"/>
    <w:basedOn w:val="Normal"/>
    <w:link w:val="PlainTextChar"/>
    <w:uiPriority w:val="99"/>
    <w:semiHidden/>
    <w:unhideWhenUsed/>
    <w:rsid w:val="00027F42"/>
    <w:pPr>
      <w:widowControl/>
    </w:pPr>
    <w:rPr>
      <w:rFonts w:ascii="Calibri" w:hAnsi="Calibri" w:cs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7F42"/>
    <w:rPr>
      <w:rFonts w:ascii="Calibri" w:hAnsi="Calibri" w:cs="Calibri"/>
    </w:rPr>
  </w:style>
  <w:style w:type="character" w:customStyle="1" w:styleId="Heading6Char">
    <w:name w:val="Heading 6 Char"/>
    <w:basedOn w:val="DefaultParagraphFont"/>
    <w:link w:val="Heading6"/>
    <w:uiPriority w:val="9"/>
    <w:rsid w:val="00D228B6"/>
    <w:rPr>
      <w:rFonts w:asciiTheme="majorHAnsi" w:eastAsiaTheme="majorEastAsia" w:hAnsiTheme="majorHAnsi" w:cstheme="majorBidi"/>
      <w:b/>
      <w:iCs/>
      <w:color w:val="000000" w:themeColor="text1"/>
      <w:sz w:val="20"/>
    </w:rPr>
  </w:style>
  <w:style w:type="character" w:customStyle="1" w:styleId="Heading7Char">
    <w:name w:val="Heading 7 Char"/>
    <w:aliases w:val="appendix Char"/>
    <w:basedOn w:val="DefaultParagraphFont"/>
    <w:link w:val="Heading7"/>
    <w:uiPriority w:val="9"/>
    <w:rsid w:val="00D228B6"/>
    <w:rPr>
      <w:rFonts w:asciiTheme="majorHAnsi" w:eastAsiaTheme="majorEastAsia" w:hAnsiTheme="majorHAnsi" w:cstheme="majorBidi"/>
      <w:b/>
      <w:iCs/>
      <w:color w:val="000000" w:themeColor="tex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228B6"/>
    <w:rPr>
      <w:rFonts w:asciiTheme="majorHAnsi" w:eastAsiaTheme="majorEastAsia" w:hAnsiTheme="majorHAnsi" w:cstheme="majorBidi"/>
      <w:b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228B6"/>
    <w:rPr>
      <w:rFonts w:asciiTheme="majorHAnsi" w:eastAsiaTheme="majorEastAsia" w:hAnsiTheme="majorHAnsi" w:cstheme="majorBidi"/>
      <w:b/>
      <w:iCs/>
      <w:color w:val="000000" w:themeColor="text1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228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228B6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228B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228B6"/>
    <w:rPr>
      <w:rFonts w:ascii="Arial" w:hAnsi="Arial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5DF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1A7"/>
    <w:rPr>
      <w:rFonts w:ascii="Calibri" w:eastAsia="Times New Roman" w:hAnsi="Calibri" w:cs="Calibri"/>
      <w:sz w:val="24"/>
      <w:szCs w:val="24"/>
    </w:rPr>
  </w:style>
  <w:style w:type="character" w:customStyle="1" w:styleId="cm-tag">
    <w:name w:val="cm-tag"/>
    <w:basedOn w:val="DefaultParagraphFont"/>
    <w:rsid w:val="00FA51A7"/>
  </w:style>
  <w:style w:type="character" w:customStyle="1" w:styleId="cm-attribute">
    <w:name w:val="cm-attribute"/>
    <w:basedOn w:val="DefaultParagraphFont"/>
    <w:rsid w:val="00FA51A7"/>
  </w:style>
  <w:style w:type="character" w:customStyle="1" w:styleId="cm-string">
    <w:name w:val="cm-string"/>
    <w:basedOn w:val="DefaultParagraphFont"/>
    <w:rsid w:val="00FA5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B6"/>
    <w:pPr>
      <w:spacing w:after="0" w:line="240" w:lineRule="auto"/>
    </w:pPr>
    <w:rPr>
      <w:rFonts w:ascii="Arial" w:hAnsi="Arial"/>
      <w:sz w:val="18"/>
    </w:rPr>
  </w:style>
  <w:style w:type="paragraph" w:styleId="Heading1">
    <w:name w:val="heading 1"/>
    <w:aliases w:val="O-Heading 1"/>
    <w:basedOn w:val="Normal"/>
    <w:next w:val="Normal"/>
    <w:link w:val="Heading1Char"/>
    <w:uiPriority w:val="9"/>
    <w:qFormat/>
    <w:rsid w:val="004D401D"/>
    <w:pPr>
      <w:keepNext/>
      <w:keepLines/>
      <w:pageBreakBefore/>
      <w:numPr>
        <w:numId w:val="2"/>
      </w:numPr>
      <w:tabs>
        <w:tab w:val="left" w:pos="1080"/>
      </w:tabs>
      <w:spacing w:before="240" w:after="120"/>
      <w:outlineLvl w:val="0"/>
    </w:pPr>
    <w:rPr>
      <w:rFonts w:ascii="Arial Bold" w:eastAsiaTheme="majorEastAsia" w:hAnsi="Arial Bold" w:cs="Arial"/>
      <w:b/>
      <w:color w:val="D45C00"/>
      <w:sz w:val="28"/>
      <w:szCs w:val="24"/>
    </w:rPr>
  </w:style>
  <w:style w:type="paragraph" w:styleId="Heading2">
    <w:name w:val="heading 2"/>
    <w:aliases w:val="O-Heading 2"/>
    <w:next w:val="BodyText"/>
    <w:link w:val="Heading2Char"/>
    <w:uiPriority w:val="99"/>
    <w:qFormat/>
    <w:rsid w:val="004538CE"/>
    <w:pPr>
      <w:keepNext/>
      <w:widowControl/>
      <w:numPr>
        <w:ilvl w:val="1"/>
        <w:numId w:val="2"/>
      </w:numPr>
      <w:spacing w:before="180" w:after="120" w:line="240" w:lineRule="auto"/>
      <w:outlineLvl w:val="1"/>
    </w:pPr>
    <w:rPr>
      <w:rFonts w:ascii="Arial" w:eastAsia="Arial Unicode MS" w:hAnsi="Arial" w:cs="Times New Roman"/>
      <w:b/>
      <w:color w:val="000000"/>
      <w:sz w:val="24"/>
      <w:szCs w:val="20"/>
    </w:rPr>
  </w:style>
  <w:style w:type="paragraph" w:styleId="Heading3">
    <w:name w:val="heading 3"/>
    <w:aliases w:val="(1.1.1),Heading 31,Heading 3 Char Char Char,3rdOrd (1.) Char,Unnumbered Head Char,uh Char,UH Char,Third-Order Heading Char,Level 2 Heading Char,h2 Char,heading 3 Char,h3 Char,3 bullet Char,b Char,2 Char,TmpltListSub(a Char,c) Ch,3,l3,h3,H3"/>
    <w:next w:val="BodyText"/>
    <w:link w:val="Heading3Char"/>
    <w:uiPriority w:val="9"/>
    <w:qFormat/>
    <w:rsid w:val="004D401D"/>
    <w:pPr>
      <w:keepNext/>
      <w:widowControl/>
      <w:spacing w:before="120" w:after="40" w:line="240" w:lineRule="auto"/>
      <w:ind w:left="720" w:firstLine="720"/>
      <w:outlineLvl w:val="2"/>
    </w:pPr>
    <w:rPr>
      <w:rFonts w:ascii="Arial" w:eastAsia="Times New Roman" w:hAnsi="Arial" w:cs="Times New Roman"/>
      <w:b/>
      <w:color w:val="000000"/>
      <w:szCs w:val="20"/>
    </w:rPr>
  </w:style>
  <w:style w:type="paragraph" w:styleId="Heading4">
    <w:name w:val="heading 4"/>
    <w:aliases w:val="(1.1.1.1),Map Title,4thOrd (a.),Main Head,mh,MH,Fourth-Order Heading,h4,tables,headhbk,l4"/>
    <w:next w:val="BodyText"/>
    <w:link w:val="Heading4Char"/>
    <w:uiPriority w:val="99"/>
    <w:qFormat/>
    <w:rsid w:val="004D401D"/>
    <w:pPr>
      <w:keepNext/>
      <w:widowControl/>
      <w:numPr>
        <w:ilvl w:val="3"/>
        <w:numId w:val="1"/>
      </w:numPr>
      <w:spacing w:before="120" w:after="40" w:line="240" w:lineRule="auto"/>
      <w:outlineLvl w:val="3"/>
    </w:pPr>
    <w:rPr>
      <w:rFonts w:ascii="Arial" w:eastAsia="Times New Roman" w:hAnsi="Arial" w:cs="Times New Roman"/>
      <w:b/>
      <w:color w:val="000000"/>
      <w:szCs w:val="20"/>
    </w:rPr>
  </w:style>
  <w:style w:type="paragraph" w:styleId="Heading5">
    <w:name w:val="heading 5"/>
    <w:aliases w:val="(1.1.1.1.1),Block Label,h5,Subhead 1,H1,H5,l5"/>
    <w:next w:val="BodyText"/>
    <w:link w:val="Heading5Char"/>
    <w:uiPriority w:val="9"/>
    <w:qFormat/>
    <w:rsid w:val="004D401D"/>
    <w:pPr>
      <w:keepNext/>
      <w:widowControl/>
      <w:numPr>
        <w:ilvl w:val="4"/>
        <w:numId w:val="1"/>
      </w:numPr>
      <w:spacing w:before="120" w:after="40" w:line="240" w:lineRule="auto"/>
      <w:outlineLvl w:val="4"/>
    </w:pPr>
    <w:rPr>
      <w:rFonts w:ascii="Arial" w:eastAsia="Times New Roman" w:hAnsi="Arial" w:cs="Times New Roman"/>
      <w:b/>
      <w:color w:val="000000"/>
      <w:sz w:val="20"/>
      <w:szCs w:val="20"/>
    </w:rPr>
  </w:style>
  <w:style w:type="paragraph" w:styleId="Heading6">
    <w:name w:val="heading 6"/>
    <w:basedOn w:val="Normal"/>
    <w:next w:val="BodyText3"/>
    <w:link w:val="Heading6Char"/>
    <w:uiPriority w:val="9"/>
    <w:unhideWhenUsed/>
    <w:qFormat/>
    <w:rsid w:val="00D228B6"/>
    <w:pPr>
      <w:keepNext/>
      <w:keepLines/>
      <w:widowControl/>
      <w:spacing w:before="200" w:line="276" w:lineRule="auto"/>
      <w:ind w:left="3096" w:hanging="1296"/>
      <w:outlineLvl w:val="5"/>
    </w:pPr>
    <w:rPr>
      <w:rFonts w:asciiTheme="majorHAnsi" w:eastAsiaTheme="majorEastAsia" w:hAnsiTheme="majorHAnsi" w:cstheme="majorBidi"/>
      <w:b/>
      <w:iCs/>
      <w:color w:val="000000" w:themeColor="text1"/>
      <w:sz w:val="20"/>
    </w:rPr>
  </w:style>
  <w:style w:type="paragraph" w:styleId="Heading7">
    <w:name w:val="heading 7"/>
    <w:aliases w:val="appendix"/>
    <w:basedOn w:val="Normal"/>
    <w:next w:val="BodyTextFirstIndent"/>
    <w:link w:val="Heading7Char"/>
    <w:uiPriority w:val="9"/>
    <w:unhideWhenUsed/>
    <w:qFormat/>
    <w:rsid w:val="00D228B6"/>
    <w:pPr>
      <w:keepNext/>
      <w:keepLines/>
      <w:widowControl/>
      <w:spacing w:before="200" w:line="276" w:lineRule="auto"/>
      <w:ind w:left="3312" w:hanging="1512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0"/>
    </w:rPr>
  </w:style>
  <w:style w:type="paragraph" w:styleId="Heading8">
    <w:name w:val="heading 8"/>
    <w:basedOn w:val="Normal"/>
    <w:next w:val="BodyTextFirstIndent"/>
    <w:link w:val="Heading8Char"/>
    <w:uiPriority w:val="9"/>
    <w:unhideWhenUsed/>
    <w:qFormat/>
    <w:rsid w:val="00D228B6"/>
    <w:pPr>
      <w:keepNext/>
      <w:keepLines/>
      <w:widowControl/>
      <w:spacing w:before="200" w:line="276" w:lineRule="auto"/>
      <w:ind w:left="3312" w:hanging="1512"/>
      <w:outlineLvl w:val="7"/>
    </w:pPr>
    <w:rPr>
      <w:rFonts w:asciiTheme="majorHAnsi" w:eastAsiaTheme="majorEastAsia" w:hAnsiTheme="majorHAnsi" w:cstheme="majorBidi"/>
      <w:b/>
      <w:color w:val="000000" w:themeColor="text1"/>
      <w:sz w:val="20"/>
      <w:szCs w:val="20"/>
    </w:rPr>
  </w:style>
  <w:style w:type="paragraph" w:styleId="Heading9">
    <w:name w:val="heading 9"/>
    <w:basedOn w:val="Normal"/>
    <w:next w:val="BodyTextFirstIndent"/>
    <w:link w:val="Heading9Char"/>
    <w:uiPriority w:val="9"/>
    <w:unhideWhenUsed/>
    <w:qFormat/>
    <w:rsid w:val="00D228B6"/>
    <w:pPr>
      <w:keepNext/>
      <w:keepLines/>
      <w:widowControl/>
      <w:spacing w:before="200" w:line="276" w:lineRule="auto"/>
      <w:ind w:left="3312" w:hanging="1512"/>
      <w:outlineLvl w:val="8"/>
    </w:pPr>
    <w:rPr>
      <w:rFonts w:asciiTheme="majorHAnsi" w:eastAsiaTheme="majorEastAsia" w:hAnsiTheme="majorHAnsi" w:cstheme="majorBidi"/>
      <w:b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4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401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D4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1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4D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D401D"/>
    <w:pPr>
      <w:widowControl/>
      <w:spacing w:after="0" w:line="240" w:lineRule="auto"/>
    </w:pPr>
    <w:rPr>
      <w:sz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  <w:color w:val="FFFFFF" w:themeColor="background1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C0504D" w:themeFill="accent2"/>
      </w:tcPr>
    </w:tblStylePr>
  </w:style>
  <w:style w:type="character" w:styleId="PlaceholderText">
    <w:name w:val="Placeholder Text"/>
    <w:basedOn w:val="DefaultParagraphFont"/>
    <w:uiPriority w:val="99"/>
    <w:semiHidden/>
    <w:rsid w:val="004D4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O-Heading 2 Char"/>
    <w:basedOn w:val="DefaultParagraphFont"/>
    <w:link w:val="Heading2"/>
    <w:uiPriority w:val="99"/>
    <w:rsid w:val="004538CE"/>
    <w:rPr>
      <w:rFonts w:ascii="Arial" w:eastAsia="Arial Unicode MS" w:hAnsi="Arial" w:cs="Times New Roman"/>
      <w:b/>
      <w:color w:val="000000"/>
      <w:sz w:val="24"/>
      <w:szCs w:val="20"/>
    </w:rPr>
  </w:style>
  <w:style w:type="character" w:customStyle="1" w:styleId="Heading1Char">
    <w:name w:val="Heading 1 Char"/>
    <w:aliases w:val="O-Heading 1 Char"/>
    <w:basedOn w:val="DefaultParagraphFont"/>
    <w:link w:val="Heading1"/>
    <w:uiPriority w:val="9"/>
    <w:rsid w:val="004D401D"/>
    <w:rPr>
      <w:rFonts w:ascii="Arial Bold" w:eastAsiaTheme="majorEastAsia" w:hAnsi="Arial Bold" w:cs="Arial"/>
      <w:b/>
      <w:color w:val="D45C00"/>
      <w:sz w:val="28"/>
      <w:szCs w:val="24"/>
    </w:rPr>
  </w:style>
  <w:style w:type="character" w:styleId="Hyperlink">
    <w:name w:val="Hyperlink"/>
    <w:uiPriority w:val="99"/>
    <w:rsid w:val="004D40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01D"/>
    <w:pPr>
      <w:ind w:left="720"/>
      <w:contextualSpacing/>
    </w:pPr>
  </w:style>
  <w:style w:type="character" w:customStyle="1" w:styleId="paboldbluetext1">
    <w:name w:val="paboldbluetext1"/>
    <w:basedOn w:val="DefaultParagraphFont"/>
    <w:rsid w:val="004D401D"/>
    <w:rPr>
      <w:rFonts w:ascii="Arial" w:hAnsi="Arial" w:cs="Arial" w:hint="default"/>
      <w:b/>
      <w:bCs/>
      <w:i w:val="0"/>
      <w:iCs w:val="0"/>
      <w:color w:val="0000C4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401D"/>
    <w:pPr>
      <w:widowControl/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401D"/>
    <w:pPr>
      <w:tabs>
        <w:tab w:val="left" w:pos="720"/>
        <w:tab w:val="right" w:leader="dot" w:pos="10870"/>
      </w:tabs>
      <w:spacing w:line="360" w:lineRule="exact"/>
      <w:ind w:left="720" w:hanging="45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D401D"/>
    <w:pPr>
      <w:tabs>
        <w:tab w:val="left" w:pos="270"/>
        <w:tab w:val="right" w:leader="dot" w:pos="10870"/>
      </w:tabs>
      <w:spacing w:line="360" w:lineRule="exact"/>
    </w:pPr>
  </w:style>
  <w:style w:type="character" w:customStyle="1" w:styleId="Heading3Char">
    <w:name w:val="Heading 3 Char"/>
    <w:aliases w:val="(1.1.1) Char,Heading 31 Char,Heading 3 Char Char Char Char,3rdOrd (1.) Char Char,Unnumbered Head Char Char,uh Char Char,UH Char Char,Third-Order Heading Char Char,Level 2 Heading Char Char,h2 Char Char,heading 3 Char Char,h3 Char Char"/>
    <w:basedOn w:val="DefaultParagraphFont"/>
    <w:link w:val="Heading3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40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01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01D"/>
    <w:rPr>
      <w:vertAlign w:val="superscript"/>
    </w:rPr>
  </w:style>
  <w:style w:type="paragraph" w:styleId="TOC3">
    <w:name w:val="toc 3"/>
    <w:basedOn w:val="O-BodyText"/>
    <w:next w:val="O-BodyText"/>
    <w:autoRedefine/>
    <w:uiPriority w:val="39"/>
    <w:unhideWhenUsed/>
    <w:qFormat/>
    <w:rsid w:val="004D401D"/>
    <w:pPr>
      <w:tabs>
        <w:tab w:val="left" w:pos="1320"/>
        <w:tab w:val="right" w:leader="dot" w:pos="10870"/>
      </w:tabs>
      <w:spacing w:after="100"/>
      <w:ind w:left="446"/>
    </w:pPr>
    <w:rPr>
      <w:noProof/>
    </w:rPr>
  </w:style>
  <w:style w:type="character" w:customStyle="1" w:styleId="definition">
    <w:name w:val="definition"/>
    <w:basedOn w:val="DefaultParagraphFont"/>
    <w:rsid w:val="004D401D"/>
  </w:style>
  <w:style w:type="paragraph" w:styleId="NoSpacing">
    <w:name w:val="No Spacing"/>
    <w:uiPriority w:val="1"/>
    <w:qFormat/>
    <w:rsid w:val="004D401D"/>
    <w:pPr>
      <w:widowControl/>
      <w:spacing w:after="0" w:line="240" w:lineRule="auto"/>
    </w:pPr>
  </w:style>
  <w:style w:type="paragraph" w:customStyle="1" w:styleId="O-Title">
    <w:name w:val="O-Title"/>
    <w:basedOn w:val="Normal"/>
    <w:qFormat/>
    <w:rsid w:val="004D401D"/>
    <w:pPr>
      <w:spacing w:before="71"/>
      <w:ind w:left="630" w:right="-20"/>
      <w:jc w:val="center"/>
    </w:pPr>
    <w:rPr>
      <w:rFonts w:eastAsia="Arial" w:cs="Arial"/>
      <w:spacing w:val="-1"/>
      <w:position w:val="-1"/>
      <w:sz w:val="32"/>
      <w:szCs w:val="32"/>
    </w:rPr>
  </w:style>
  <w:style w:type="paragraph" w:customStyle="1" w:styleId="O-TableHead">
    <w:name w:val="O-Table Head"/>
    <w:basedOn w:val="O-BodyText"/>
    <w:qFormat/>
    <w:rsid w:val="004D401D"/>
    <w:pPr>
      <w:spacing w:before="120"/>
      <w:ind w:left="0"/>
    </w:pPr>
    <w:rPr>
      <w:b/>
      <w:w w:val="102"/>
    </w:rPr>
  </w:style>
  <w:style w:type="paragraph" w:customStyle="1" w:styleId="O-TableText">
    <w:name w:val="O-Table Text"/>
    <w:basedOn w:val="Normal"/>
    <w:qFormat/>
    <w:rsid w:val="004D401D"/>
    <w:pPr>
      <w:widowControl/>
      <w:spacing w:before="120" w:after="120"/>
    </w:pPr>
    <w:rPr>
      <w:rFonts w:cs="Arial"/>
      <w:szCs w:val="18"/>
    </w:rPr>
  </w:style>
  <w:style w:type="paragraph" w:customStyle="1" w:styleId="O-BodyText2">
    <w:name w:val="O-Body Text 2"/>
    <w:basedOn w:val="Normal"/>
    <w:qFormat/>
    <w:rsid w:val="002F4CC9"/>
    <w:pPr>
      <w:widowControl/>
      <w:autoSpaceDE w:val="0"/>
      <w:autoSpaceDN w:val="0"/>
      <w:adjustRightInd w:val="0"/>
      <w:spacing w:after="120"/>
      <w:ind w:left="1296"/>
    </w:pPr>
    <w:rPr>
      <w:rFonts w:cs="Arial"/>
      <w:szCs w:val="18"/>
    </w:rPr>
  </w:style>
  <w:style w:type="paragraph" w:customStyle="1" w:styleId="O-Bullet">
    <w:name w:val="O-Bullet"/>
    <w:basedOn w:val="O-BodyText"/>
    <w:qFormat/>
    <w:rsid w:val="006515F9"/>
    <w:pPr>
      <w:numPr>
        <w:numId w:val="3"/>
      </w:numPr>
      <w:spacing w:after="60"/>
      <w:ind w:left="1051" w:hanging="331"/>
    </w:pPr>
  </w:style>
  <w:style w:type="paragraph" w:styleId="BodyText">
    <w:name w:val="Body Text"/>
    <w:basedOn w:val="Normal"/>
    <w:link w:val="BodyTextChar"/>
    <w:uiPriority w:val="99"/>
    <w:unhideWhenUsed/>
    <w:rsid w:val="004D401D"/>
    <w:pPr>
      <w:spacing w:after="120"/>
    </w:pPr>
  </w:style>
  <w:style w:type="paragraph" w:customStyle="1" w:styleId="O-TableBullet">
    <w:name w:val="O-Table Bullet"/>
    <w:basedOn w:val="O-TableText"/>
    <w:qFormat/>
    <w:rsid w:val="004D401D"/>
    <w:pPr>
      <w:numPr>
        <w:numId w:val="4"/>
      </w:numPr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D401D"/>
    <w:rPr>
      <w:rFonts w:ascii="Arial" w:hAnsi="Arial"/>
      <w:sz w:val="18"/>
    </w:rPr>
  </w:style>
  <w:style w:type="character" w:customStyle="1" w:styleId="Heading4Char">
    <w:name w:val="Heading 4 Char"/>
    <w:aliases w:val="(1.1.1.1) Char,Map Title Char,4thOrd (a.) Char,Main Head Char,mh Char,MH Char,Fourth-Order Heading Char,h4 Char,tables Char,headhbk Char,l4 Char"/>
    <w:basedOn w:val="DefaultParagraphFont"/>
    <w:link w:val="Heading4"/>
    <w:uiPriority w:val="99"/>
    <w:rsid w:val="004D401D"/>
    <w:rPr>
      <w:rFonts w:ascii="Arial" w:eastAsia="Times New Roman" w:hAnsi="Arial" w:cs="Times New Roman"/>
      <w:b/>
      <w:color w:val="000000"/>
      <w:szCs w:val="20"/>
    </w:rPr>
  </w:style>
  <w:style w:type="character" w:customStyle="1" w:styleId="Heading5Char">
    <w:name w:val="Heading 5 Char"/>
    <w:aliases w:val="(1.1.1.1.1) Char,Block Label Char,h5 Char,Subhead 1 Char,H1 Char,H5 Char,l5 Char"/>
    <w:basedOn w:val="DefaultParagraphFont"/>
    <w:link w:val="Heading5"/>
    <w:uiPriority w:val="9"/>
    <w:rsid w:val="004D401D"/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O-Infinitivephrase">
    <w:name w:val="O-Infinitive phrase"/>
    <w:basedOn w:val="Header"/>
    <w:link w:val="O-InfinitivephraseChar"/>
    <w:rsid w:val="004D401D"/>
    <w:pPr>
      <w:widowControl/>
      <w:tabs>
        <w:tab w:val="clear" w:pos="4680"/>
        <w:tab w:val="center" w:pos="4320"/>
      </w:tabs>
      <w:spacing w:before="120" w:after="20"/>
      <w:ind w:left="720"/>
    </w:pPr>
    <w:rPr>
      <w:rFonts w:eastAsia="Times New Roman" w:cs="Times New Roman"/>
      <w:b/>
      <w:color w:val="000000"/>
      <w:szCs w:val="20"/>
    </w:rPr>
  </w:style>
  <w:style w:type="character" w:customStyle="1" w:styleId="O-InfinitivephraseChar">
    <w:name w:val="O-Infinitive phrase Char"/>
    <w:basedOn w:val="HeaderChar"/>
    <w:link w:val="O-Infinitivephrase"/>
    <w:rsid w:val="004D401D"/>
    <w:rPr>
      <w:rFonts w:ascii="Arial" w:eastAsia="Times New Roman" w:hAnsi="Arial" w:cs="Times New Roman"/>
      <w:b/>
      <w:color w:val="000000"/>
      <w:sz w:val="18"/>
      <w:szCs w:val="20"/>
    </w:rPr>
  </w:style>
  <w:style w:type="paragraph" w:customStyle="1" w:styleId="O-Subtitle">
    <w:name w:val="O-Subtitle"/>
    <w:basedOn w:val="Normal"/>
    <w:qFormat/>
    <w:rsid w:val="004D401D"/>
    <w:pPr>
      <w:ind w:left="634" w:right="-14"/>
      <w:jc w:val="center"/>
    </w:pPr>
    <w:rPr>
      <w:rFonts w:eastAsia="Arial" w:cs="Arial"/>
      <w:b/>
      <w:color w:val="E36C0A" w:themeColor="accent6" w:themeShade="BF"/>
      <w:sz w:val="24"/>
      <w:szCs w:val="24"/>
    </w:rPr>
  </w:style>
  <w:style w:type="paragraph" w:customStyle="1" w:styleId="O-BodyText">
    <w:name w:val="O-Body Text"/>
    <w:basedOn w:val="O-BodyText2"/>
    <w:qFormat/>
    <w:rsid w:val="006515F9"/>
    <w:pPr>
      <w:ind w:left="720"/>
    </w:pPr>
  </w:style>
  <w:style w:type="paragraph" w:customStyle="1" w:styleId="O-Bullet2">
    <w:name w:val="O-Bullet 2"/>
    <w:basedOn w:val="O-BodyText2"/>
    <w:qFormat/>
    <w:rsid w:val="006515F9"/>
    <w:pPr>
      <w:numPr>
        <w:numId w:val="5"/>
      </w:numPr>
      <w:spacing w:after="60"/>
      <w:ind w:left="1627" w:hanging="331"/>
    </w:pPr>
  </w:style>
  <w:style w:type="paragraph" w:styleId="NormalWeb">
    <w:name w:val="Normal (Web)"/>
    <w:basedOn w:val="Normal"/>
    <w:uiPriority w:val="99"/>
    <w:unhideWhenUsed/>
    <w:rsid w:val="004D401D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01D"/>
    <w:rPr>
      <w:b/>
      <w:bCs/>
    </w:rPr>
  </w:style>
  <w:style w:type="paragraph" w:styleId="Title">
    <w:name w:val="Title"/>
    <w:basedOn w:val="O-Title"/>
    <w:next w:val="Normal"/>
    <w:link w:val="TitleChar"/>
    <w:uiPriority w:val="10"/>
    <w:qFormat/>
    <w:rsid w:val="004D401D"/>
  </w:style>
  <w:style w:type="character" w:customStyle="1" w:styleId="TitleChar">
    <w:name w:val="Title Char"/>
    <w:basedOn w:val="DefaultParagraphFont"/>
    <w:link w:val="Title"/>
    <w:uiPriority w:val="10"/>
    <w:rsid w:val="004D401D"/>
    <w:rPr>
      <w:rFonts w:ascii="Arial" w:eastAsia="Arial" w:hAnsi="Arial" w:cs="Arial"/>
      <w:spacing w:val="-1"/>
      <w:position w:val="-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D4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0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0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01D"/>
    <w:rPr>
      <w:rFonts w:ascii="Arial" w:hAnsi="Arial"/>
      <w:b/>
      <w:bCs/>
      <w:sz w:val="20"/>
      <w:szCs w:val="20"/>
    </w:rPr>
  </w:style>
  <w:style w:type="paragraph" w:customStyle="1" w:styleId="O-BodyText2NL">
    <w:name w:val="O-Body Text 2 NL"/>
    <w:basedOn w:val="O-BodyText2"/>
    <w:qFormat/>
    <w:rsid w:val="006515F9"/>
    <w:pPr>
      <w:numPr>
        <w:numId w:val="6"/>
      </w:numPr>
      <w:spacing w:after="60"/>
      <w:ind w:left="1627" w:hanging="331"/>
    </w:pPr>
  </w:style>
  <w:style w:type="paragraph" w:customStyle="1" w:styleId="O-BodyText3NL">
    <w:name w:val="O-Body Text 3 NL"/>
    <w:basedOn w:val="O-BodyText2"/>
    <w:qFormat/>
    <w:rsid w:val="004538CE"/>
    <w:pPr>
      <w:numPr>
        <w:numId w:val="8"/>
      </w:numPr>
      <w:spacing w:after="60"/>
      <w:ind w:left="2275" w:hanging="331"/>
    </w:pPr>
  </w:style>
  <w:style w:type="paragraph" w:customStyle="1" w:styleId="O-BodyText4bullet">
    <w:name w:val="O-Body Text 4 bullet"/>
    <w:basedOn w:val="O-BodyText2"/>
    <w:qFormat/>
    <w:rsid w:val="004D401D"/>
    <w:pPr>
      <w:numPr>
        <w:ilvl w:val="4"/>
        <w:numId w:val="2"/>
      </w:numPr>
      <w:spacing w:after="0"/>
    </w:pPr>
  </w:style>
  <w:style w:type="paragraph" w:customStyle="1" w:styleId="O-BodyText5bullet">
    <w:name w:val="O-Body Text 5 bullet"/>
    <w:basedOn w:val="O-BodyText4bullet"/>
    <w:qFormat/>
    <w:rsid w:val="004D401D"/>
    <w:pPr>
      <w:numPr>
        <w:ilvl w:val="0"/>
        <w:numId w:val="0"/>
      </w:numPr>
    </w:pPr>
  </w:style>
  <w:style w:type="paragraph" w:customStyle="1" w:styleId="O-BodyText3">
    <w:name w:val="O-Body Text 3"/>
    <w:basedOn w:val="O-BodyText2"/>
    <w:qFormat/>
    <w:rsid w:val="004538CE"/>
    <w:pPr>
      <w:spacing w:after="60"/>
      <w:ind w:left="1944"/>
    </w:pPr>
  </w:style>
  <w:style w:type="paragraph" w:customStyle="1" w:styleId="O-Heading3">
    <w:name w:val="O-Heading 3"/>
    <w:basedOn w:val="Heading2"/>
    <w:qFormat/>
    <w:rsid w:val="004538CE"/>
    <w:pPr>
      <w:keepLines/>
      <w:numPr>
        <w:ilvl w:val="2"/>
      </w:numPr>
      <w:tabs>
        <w:tab w:val="left" w:pos="1980"/>
      </w:tabs>
      <w:spacing w:before="120" w:after="60"/>
    </w:pPr>
    <w:rPr>
      <w:sz w:val="22"/>
      <w:szCs w:val="22"/>
    </w:rPr>
  </w:style>
  <w:style w:type="paragraph" w:customStyle="1" w:styleId="O-BodyText3bullet">
    <w:name w:val="O-Body Text 3 bullet"/>
    <w:basedOn w:val="O-BodyText3"/>
    <w:qFormat/>
    <w:rsid w:val="004538CE"/>
    <w:pPr>
      <w:numPr>
        <w:numId w:val="7"/>
      </w:numPr>
      <w:ind w:left="2275" w:hanging="331"/>
    </w:pPr>
  </w:style>
  <w:style w:type="paragraph" w:customStyle="1" w:styleId="BodyText1">
    <w:name w:val="Body Text 1"/>
    <w:basedOn w:val="Normal"/>
    <w:link w:val="BodyText1Char"/>
    <w:uiPriority w:val="99"/>
    <w:unhideWhenUsed/>
    <w:qFormat/>
    <w:rsid w:val="000B20F8"/>
    <w:pPr>
      <w:widowControl/>
      <w:spacing w:after="200" w:line="276" w:lineRule="auto"/>
      <w:ind w:left="1080"/>
    </w:pPr>
    <w:rPr>
      <w:rFonts w:asciiTheme="minorHAnsi" w:hAnsiTheme="minorHAnsi"/>
      <w:sz w:val="20"/>
    </w:rPr>
  </w:style>
  <w:style w:type="character" w:customStyle="1" w:styleId="BodyText1Char">
    <w:name w:val="Body Text 1 Char"/>
    <w:basedOn w:val="DefaultParagraphFont"/>
    <w:link w:val="BodyText1"/>
    <w:uiPriority w:val="99"/>
    <w:rsid w:val="000B20F8"/>
    <w:rPr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37A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7A75"/>
    <w:rPr>
      <w:rFonts w:ascii="Arial" w:hAnsi="Arial"/>
      <w:sz w:val="18"/>
    </w:rPr>
  </w:style>
  <w:style w:type="character" w:customStyle="1" w:styleId="RightPar5">
    <w:name w:val="Right Par 5"/>
    <w:basedOn w:val="DefaultParagraphFont"/>
    <w:rsid w:val="005963EB"/>
  </w:style>
  <w:style w:type="paragraph" w:styleId="PlainText">
    <w:name w:val="Plain Text"/>
    <w:basedOn w:val="Normal"/>
    <w:link w:val="PlainTextChar"/>
    <w:uiPriority w:val="99"/>
    <w:semiHidden/>
    <w:unhideWhenUsed/>
    <w:rsid w:val="00027F42"/>
    <w:pPr>
      <w:widowControl/>
    </w:pPr>
    <w:rPr>
      <w:rFonts w:ascii="Calibri" w:hAnsi="Calibri" w:cs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7F42"/>
    <w:rPr>
      <w:rFonts w:ascii="Calibri" w:hAnsi="Calibri" w:cs="Calibri"/>
    </w:rPr>
  </w:style>
  <w:style w:type="character" w:customStyle="1" w:styleId="Heading6Char">
    <w:name w:val="Heading 6 Char"/>
    <w:basedOn w:val="DefaultParagraphFont"/>
    <w:link w:val="Heading6"/>
    <w:uiPriority w:val="9"/>
    <w:rsid w:val="00D228B6"/>
    <w:rPr>
      <w:rFonts w:asciiTheme="majorHAnsi" w:eastAsiaTheme="majorEastAsia" w:hAnsiTheme="majorHAnsi" w:cstheme="majorBidi"/>
      <w:b/>
      <w:iCs/>
      <w:color w:val="000000" w:themeColor="text1"/>
      <w:sz w:val="20"/>
    </w:rPr>
  </w:style>
  <w:style w:type="character" w:customStyle="1" w:styleId="Heading7Char">
    <w:name w:val="Heading 7 Char"/>
    <w:aliases w:val="appendix Char"/>
    <w:basedOn w:val="DefaultParagraphFont"/>
    <w:link w:val="Heading7"/>
    <w:uiPriority w:val="9"/>
    <w:rsid w:val="00D228B6"/>
    <w:rPr>
      <w:rFonts w:asciiTheme="majorHAnsi" w:eastAsiaTheme="majorEastAsia" w:hAnsiTheme="majorHAnsi" w:cstheme="majorBidi"/>
      <w:b/>
      <w:iCs/>
      <w:color w:val="000000" w:themeColor="tex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228B6"/>
    <w:rPr>
      <w:rFonts w:asciiTheme="majorHAnsi" w:eastAsiaTheme="majorEastAsia" w:hAnsiTheme="majorHAnsi" w:cstheme="majorBidi"/>
      <w:b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228B6"/>
    <w:rPr>
      <w:rFonts w:asciiTheme="majorHAnsi" w:eastAsiaTheme="majorEastAsia" w:hAnsiTheme="majorHAnsi" w:cstheme="majorBidi"/>
      <w:b/>
      <w:iCs/>
      <w:color w:val="000000" w:themeColor="text1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228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228B6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228B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228B6"/>
    <w:rPr>
      <w:rFonts w:ascii="Arial" w:hAnsi="Arial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5DF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1A7"/>
    <w:rPr>
      <w:rFonts w:ascii="Calibri" w:eastAsia="Times New Roman" w:hAnsi="Calibri" w:cs="Calibri"/>
      <w:sz w:val="24"/>
      <w:szCs w:val="24"/>
    </w:rPr>
  </w:style>
  <w:style w:type="character" w:customStyle="1" w:styleId="cm-tag">
    <w:name w:val="cm-tag"/>
    <w:basedOn w:val="DefaultParagraphFont"/>
    <w:rsid w:val="00FA51A7"/>
  </w:style>
  <w:style w:type="character" w:customStyle="1" w:styleId="cm-attribute">
    <w:name w:val="cm-attribute"/>
    <w:basedOn w:val="DefaultParagraphFont"/>
    <w:rsid w:val="00FA51A7"/>
  </w:style>
  <w:style w:type="character" w:customStyle="1" w:styleId="cm-string">
    <w:name w:val="cm-string"/>
    <w:basedOn w:val="DefaultParagraphFont"/>
    <w:rsid w:val="00FA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137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50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4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oleObject" Target="embeddings/oleObject2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4.emf"/><Relationship Id="rId32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oleObject" Target="embeddings/oleObject1.bin"/><Relationship Id="rId28" Type="http://schemas.openxmlformats.org/officeDocument/2006/relationships/image" Target="media/image7.jpeg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openxmlformats.org/officeDocument/2006/relationships/image" Target="media/image3.emf"/><Relationship Id="rId27" Type="http://schemas.openxmlformats.org/officeDocument/2006/relationships/image" Target="media/image6.jpeg"/><Relationship Id="rId30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anme2\Documents\WinWord\2015%20Projects\CMMI%20Documents\Templates\Technical%20Specification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897a53ec-2016-4aee-8be4-ce9632eb08ca" ContentTypeId="0x0101" PreviousValue="false"/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d6619361-6733-4889-8a96-470efa1f75f4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0FFAD7B66BD4AADDBFAC72F0835A7" ma:contentTypeVersion="0" ma:contentTypeDescription="Create a new document." ma:contentTypeScope="" ma:versionID="5daeea53256319b1d14e726ce9cd868b">
  <xsd:schema xmlns:xsd="http://www.w3.org/2001/XMLSchema" xmlns:xs="http://www.w3.org/2001/XMLSchema" xmlns:p="http://schemas.microsoft.com/office/2006/metadata/properties" xmlns:ns2="d6619361-6733-4889-8a96-470efa1f75f4" targetNamespace="http://schemas.microsoft.com/office/2006/metadata/properties" ma:root="true" ma:fieldsID="d217479d474f8ae2e0607cf26b848c8a" ns2:_="">
    <xsd:import namespace="d6619361-6733-4889-8a96-470efa1f75f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19361-6733-4889-8a96-470efa1f75f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f9300ba4-a15b-41f1-845b-4d6b8003b37b}" ma:internalName="TaxCatchAll" ma:showField="CatchAllData" ma:web="a4524957-cec0-4abf-ab22-aaf6ff1f2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f9300ba4-a15b-41f1-845b-4d6b8003b37b}" ma:internalName="TaxCatchAllLabel" ma:readOnly="true" ma:showField="CatchAllDataLabel" ma:web="a4524957-cec0-4abf-ab22-aaf6ff1f2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097B9-2D30-40AF-810C-2F9B0642717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E990F1B-19E4-4041-B692-D26E9E5E305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DB5EA1E-D48F-4CFF-A9B5-A1903B0750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05CD82-CFB9-4B2C-B729-54549FBEEBC0}">
  <ds:schemaRefs>
    <ds:schemaRef ds:uri="http://schemas.microsoft.com/office/2006/metadata/properties"/>
    <ds:schemaRef ds:uri="d6619361-6733-4889-8a96-470efa1f75f4"/>
  </ds:schemaRefs>
</ds:datastoreItem>
</file>

<file path=customXml/itemProps5.xml><?xml version="1.0" encoding="utf-8"?>
<ds:datastoreItem xmlns:ds="http://schemas.openxmlformats.org/officeDocument/2006/customXml" ds:itemID="{E9F47EB6-2195-4A75-A3A1-2321D4497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19361-6733-4889-8a96-470efa1f7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F60C643-E712-4968-AD75-F91C2FB6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Specifications.dotm</Template>
  <TotalTime>4</TotalTime>
  <Pages>8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Specifications</vt:lpstr>
    </vt:vector>
  </TitlesOfParts>
  <Company>UnitedHealth Group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Specifications</dc:title>
  <dc:creator>W7admin</dc:creator>
  <cp:lastModifiedBy>Srivastava, Himanshu S(Facets)</cp:lastModifiedBy>
  <cp:revision>3</cp:revision>
  <cp:lastPrinted>2015-06-17T14:53:00Z</cp:lastPrinted>
  <dcterms:created xsi:type="dcterms:W3CDTF">2019-01-29T04:21:00Z</dcterms:created>
  <dcterms:modified xsi:type="dcterms:W3CDTF">2019-01-29T04:23:00Z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2014-11-28T00:00:00Z</vt:filetime>
  </property>
  <property fmtid="{D5CDD505-2E9C-101B-9397-08002B2CF9AE}" pid="3" name="LastSaved">
    <vt:lpwstr>2015-03-12T19:00:00Z</vt:lpwstr>
  </property>
  <property fmtid="{D5CDD505-2E9C-101B-9397-08002B2CF9AE}" pid="4" name="ContentTypeId">
    <vt:lpwstr>0x0101004890FFAD7B66BD4AADDBFAC72F0835A7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Knowledge Type">
    <vt:lpwstr/>
  </property>
  <property fmtid="{D5CDD505-2E9C-101B-9397-08002B2CF9AE}" pid="8" name="Related Template">
    <vt:lpwstr/>
  </property>
  <property fmtid="{D5CDD505-2E9C-101B-9397-08002B2CF9AE}" pid="9" name="TemplateUrl">
    <vt:lpwstr/>
  </property>
  <property fmtid="{D5CDD505-2E9C-101B-9397-08002B2CF9AE}" pid="10" name="PublishingContact">
    <vt:lpwstr/>
  </property>
  <property fmtid="{D5CDD505-2E9C-101B-9397-08002B2CF9AE}" pid="11" name="Template Name">
    <vt:lpwstr>Technical Specifications CMMI</vt:lpwstr>
  </property>
  <property fmtid="{D5CDD505-2E9C-101B-9397-08002B2CF9AE}" pid="12" name="UDP-Release">
    <vt:lpwstr>2015-07-UDP</vt:lpwstr>
  </property>
  <property fmtid="{D5CDD505-2E9C-101B-9397-08002B2CF9AE}" pid="13" name="Related Phase">
    <vt:lpwstr>2122242618</vt:lpwstr>
  </property>
  <property fmtid="{D5CDD505-2E9C-101B-9397-08002B2CF9AE}" pid="14" name="UDP Status">
    <vt:lpwstr>Active</vt:lpwstr>
  </property>
  <property fmtid="{D5CDD505-2E9C-101B-9397-08002B2CF9AE}" pid="15" name="Create_In">
    <vt:lpwstr>22</vt:lpwstr>
  </property>
  <property fmtid="{D5CDD505-2E9C-101B-9397-08002B2CF9AE}" pid="16" name="Related function">
    <vt:lpwstr>65</vt:lpwstr>
  </property>
  <property fmtid="{D5CDD505-2E9C-101B-9397-08002B2CF9AE}" pid="17" name="Related Path">
    <vt:lpwstr>7</vt:lpwstr>
  </property>
  <property fmtid="{D5CDD505-2E9C-101B-9397-08002B2CF9AE}" pid="18" name="ADR2Phase">
    <vt:lpwstr>Apps/Phase/Design</vt:lpwstr>
  </property>
  <property fmtid="{D5CDD505-2E9C-101B-9397-08002B2CF9AE}" pid="19" name="Order">
    <vt:r8>30500</vt:r8>
  </property>
  <property fmtid="{D5CDD505-2E9C-101B-9397-08002B2CF9AE}" pid="20" name="_CopySource">
    <vt:lpwstr>http://it500.optum.com/sites/Facets/UHOne/Development/HADC - Tech Spec/UHOne Broker Load Broker Demographics Technical Specification.docx</vt:lpwstr>
  </property>
</Properties>
</file>